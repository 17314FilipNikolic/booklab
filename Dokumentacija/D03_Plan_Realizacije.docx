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B57F" w14:textId="77777777" w:rsidR="0050413B" w:rsidRDefault="0050413B">
      <w:pPr>
        <w:pStyle w:val="BodyText"/>
        <w:rPr>
          <w:lang w:val="sr-Latn-CS"/>
        </w:rPr>
      </w:pPr>
    </w:p>
    <w:p w14:paraId="5D3EBFD2" w14:textId="77777777" w:rsidR="0050413B" w:rsidRDefault="00F6382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BookLab</w:t>
      </w:r>
    </w:p>
    <w:p w14:paraId="4B51D0B4" w14:textId="77777777" w:rsidR="0050413B" w:rsidRDefault="00F6382B">
      <w:pPr>
        <w:pStyle w:val="Title"/>
        <w:tabs>
          <w:tab w:val="left" w:pos="2970"/>
          <w:tab w:val="left" w:pos="3060"/>
        </w:tabs>
        <w:wordWrap w:val="0"/>
        <w:jc w:val="right"/>
        <w:rPr>
          <w:lang w:val="sr-Latn-RS"/>
        </w:rPr>
      </w:pPr>
      <w:r>
        <w:t xml:space="preserve">Online klub </w:t>
      </w:r>
      <w:r>
        <w:rPr>
          <w:lang w:val="sr-Latn-RS"/>
        </w:rPr>
        <w:t>čitalaca</w:t>
      </w:r>
    </w:p>
    <w:p w14:paraId="1CC05512" w14:textId="77777777" w:rsidR="0050413B" w:rsidRDefault="0050413B">
      <w:pPr>
        <w:rPr>
          <w:lang w:val="sr-Latn-RS"/>
        </w:rPr>
      </w:pPr>
    </w:p>
    <w:p w14:paraId="198C588D" w14:textId="77777777" w:rsidR="0050413B" w:rsidRDefault="00F6382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382DD7DD" w14:textId="77777777" w:rsidR="0050413B" w:rsidRDefault="0050413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1BF0D6E" w14:textId="36C14F36" w:rsidR="0050413B" w:rsidRDefault="00F6382B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 </w:t>
      </w:r>
      <w:r w:rsidR="005D3CD4">
        <w:rPr>
          <w:sz w:val="28"/>
          <w:lang w:val="sr-Latn-CS"/>
        </w:rPr>
        <w:t>2</w:t>
      </w:r>
      <w:r>
        <w:rPr>
          <w:sz w:val="28"/>
          <w:lang w:val="sr-Latn-CS"/>
        </w:rPr>
        <w:t>.0</w:t>
      </w:r>
    </w:p>
    <w:p w14:paraId="29730E21" w14:textId="77777777" w:rsidR="0050413B" w:rsidRDefault="0050413B">
      <w:pPr>
        <w:rPr>
          <w:lang w:val="sr-Latn-CS"/>
        </w:rPr>
        <w:sectPr w:rsidR="0050413B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cols w:space="708"/>
          <w:vAlign w:val="center"/>
        </w:sectPr>
      </w:pPr>
    </w:p>
    <w:p w14:paraId="3DF1C14F" w14:textId="77777777" w:rsidR="0050413B" w:rsidRDefault="00F6382B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50413B" w14:paraId="5B22B2EA" w14:textId="77777777">
        <w:tc>
          <w:tcPr>
            <w:tcW w:w="2304" w:type="dxa"/>
          </w:tcPr>
          <w:p w14:paraId="7E91CBD0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A44DBC8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EB04CD0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7FBA81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0413B" w14:paraId="47FD3E52" w14:textId="77777777">
        <w:tc>
          <w:tcPr>
            <w:tcW w:w="2304" w:type="dxa"/>
          </w:tcPr>
          <w:p w14:paraId="5D36A2DB" w14:textId="77777777" w:rsidR="0050413B" w:rsidRDefault="00F6382B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1</w:t>
            </w:r>
            <w:r>
              <w:rPr>
                <w:lang w:val="sr-Latn-CS"/>
              </w:rPr>
              <w:t>8.03.20</w:t>
            </w:r>
            <w:r>
              <w:rPr>
                <w:lang w:val="sr-Latn-RS"/>
              </w:rPr>
              <w:t>21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412A253" w14:textId="77777777" w:rsidR="0050413B" w:rsidRDefault="00F6382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9E9F9CF" w14:textId="77777777" w:rsidR="0050413B" w:rsidRDefault="00F6382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102141C2" w14:textId="77777777" w:rsidR="0050413B" w:rsidRDefault="00F6382B">
            <w:pPr>
              <w:rPr>
                <w:lang w:val="sr-Latn-RS"/>
              </w:rPr>
            </w:pPr>
            <w:r>
              <w:rPr>
                <w:lang w:val="de-DE"/>
              </w:rPr>
              <w:t>Filip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Nikoli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66E474DC" w14:textId="77777777" w:rsidR="0050413B" w:rsidRDefault="00F6382B">
            <w:pPr>
              <w:rPr>
                <w:lang w:val="sr-Latn-CS"/>
              </w:rPr>
            </w:pPr>
            <w:r>
              <w:rPr>
                <w:lang w:val="de-DE"/>
              </w:rPr>
              <w:t>Danilo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Mladenovi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6563FD67" w14:textId="77777777" w:rsidR="0050413B" w:rsidRDefault="00F6382B">
            <w:pPr>
              <w:pStyle w:val="Tabletext"/>
              <w:rPr>
                <w:lang w:val="sr-Latn-CS"/>
              </w:rPr>
            </w:pPr>
            <w:r>
              <w:rPr>
                <w:lang w:val="de-DE"/>
              </w:rPr>
              <w:t>Tijana</w:t>
            </w:r>
            <w:r>
              <w:rPr>
                <w:lang w:val="sr-Latn-CS"/>
              </w:rPr>
              <w:t xml:space="preserve"> Đorić</w:t>
            </w:r>
          </w:p>
        </w:tc>
      </w:tr>
      <w:tr w:rsidR="0050413B" w14:paraId="66DAE7E9" w14:textId="77777777">
        <w:tc>
          <w:tcPr>
            <w:tcW w:w="2304" w:type="dxa"/>
          </w:tcPr>
          <w:p w14:paraId="594CAAD3" w14:textId="2EAFA3DB" w:rsidR="0050413B" w:rsidRDefault="004304D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22.06.2021.</w:t>
            </w:r>
          </w:p>
        </w:tc>
        <w:tc>
          <w:tcPr>
            <w:tcW w:w="1152" w:type="dxa"/>
          </w:tcPr>
          <w:p w14:paraId="6D425517" w14:textId="394CD4D5" w:rsidR="0050413B" w:rsidRDefault="004304D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598" w:type="dxa"/>
          </w:tcPr>
          <w:p w14:paraId="24C73789" w14:textId="6A526DAC" w:rsidR="0050413B" w:rsidRDefault="00242FA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Ažuriran</w:t>
            </w:r>
            <w:r w:rsidR="005D3CD4">
              <w:rPr>
                <w:lang w:val="sr-Latn-CS"/>
              </w:rPr>
              <w:t xml:space="preserve">a </w:t>
            </w:r>
            <w:r w:rsidR="004304DE">
              <w:rPr>
                <w:lang w:val="sr-Latn-CS"/>
              </w:rPr>
              <w:t>verzija</w:t>
            </w:r>
          </w:p>
        </w:tc>
        <w:tc>
          <w:tcPr>
            <w:tcW w:w="2195" w:type="dxa"/>
          </w:tcPr>
          <w:p w14:paraId="7BFAD146" w14:textId="77777777" w:rsidR="004304DE" w:rsidRDefault="004304DE" w:rsidP="004304DE">
            <w:pPr>
              <w:rPr>
                <w:lang w:val="sr-Latn-RS"/>
              </w:rPr>
            </w:pPr>
            <w:r>
              <w:rPr>
                <w:lang w:val="de-DE"/>
              </w:rPr>
              <w:t>Filip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Nikoli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603B6C81" w14:textId="77777777" w:rsidR="004304DE" w:rsidRDefault="004304DE" w:rsidP="004304DE">
            <w:pPr>
              <w:rPr>
                <w:lang w:val="sr-Latn-CS"/>
              </w:rPr>
            </w:pPr>
            <w:r>
              <w:rPr>
                <w:lang w:val="de-DE"/>
              </w:rPr>
              <w:t>Danilo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Mladenovi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09AA5711" w14:textId="62BE774A" w:rsidR="0050413B" w:rsidRDefault="004304DE" w:rsidP="004304DE">
            <w:pPr>
              <w:pStyle w:val="Tabletext"/>
              <w:rPr>
                <w:lang w:val="sr-Latn-CS"/>
              </w:rPr>
            </w:pPr>
            <w:r>
              <w:rPr>
                <w:lang w:val="de-DE"/>
              </w:rPr>
              <w:t>Tijana</w:t>
            </w:r>
            <w:r>
              <w:rPr>
                <w:lang w:val="sr-Latn-CS"/>
              </w:rPr>
              <w:t xml:space="preserve"> Đorić</w:t>
            </w:r>
          </w:p>
        </w:tc>
      </w:tr>
      <w:tr w:rsidR="0050413B" w14:paraId="3E4E1BD5" w14:textId="77777777">
        <w:tc>
          <w:tcPr>
            <w:tcW w:w="2304" w:type="dxa"/>
          </w:tcPr>
          <w:p w14:paraId="76FFD372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5FBBA4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6AE6CE7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C94AA18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</w:tr>
      <w:tr w:rsidR="0050413B" w14:paraId="2EBB6258" w14:textId="77777777">
        <w:tc>
          <w:tcPr>
            <w:tcW w:w="2304" w:type="dxa"/>
          </w:tcPr>
          <w:p w14:paraId="558E8E4C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8F5E43B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C41977A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B5D20AD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</w:tr>
    </w:tbl>
    <w:p w14:paraId="65B8871C" w14:textId="77777777" w:rsidR="0050413B" w:rsidRDefault="0050413B">
      <w:pPr>
        <w:rPr>
          <w:lang w:val="sr-Latn-CS"/>
        </w:rPr>
      </w:pPr>
    </w:p>
    <w:p w14:paraId="73241F66" w14:textId="77777777" w:rsidR="0050413B" w:rsidRDefault="00F6382B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4BD59147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 dokumenta</w:t>
      </w:r>
      <w:r>
        <w:tab/>
      </w:r>
      <w:r>
        <w:fldChar w:fldCharType="begin"/>
      </w:r>
      <w:r>
        <w:instrText xml:space="preserve"> PAGEREF _Toc225188564 \h </w:instrText>
      </w:r>
      <w:r>
        <w:fldChar w:fldCharType="separate"/>
      </w:r>
      <w:r>
        <w:t>4</w:t>
      </w:r>
      <w:r>
        <w:fldChar w:fldCharType="end"/>
      </w:r>
    </w:p>
    <w:p w14:paraId="5B332922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2.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_Toc225188565 \h </w:instrText>
      </w:r>
      <w:r>
        <w:fldChar w:fldCharType="separate"/>
      </w:r>
      <w:r>
        <w:t>4</w:t>
      </w:r>
      <w:r>
        <w:fldChar w:fldCharType="end"/>
      </w:r>
    </w:p>
    <w:p w14:paraId="54BDDD1C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3.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Reference</w:t>
      </w:r>
      <w:r>
        <w:tab/>
      </w:r>
      <w:r>
        <w:fldChar w:fldCharType="begin"/>
      </w:r>
      <w:r>
        <w:instrText xml:space="preserve"> PAGEREF _Toc225188566 \h </w:instrText>
      </w:r>
      <w:r>
        <w:fldChar w:fldCharType="separate"/>
      </w:r>
      <w:r>
        <w:t>4</w:t>
      </w:r>
      <w:r>
        <w:fldChar w:fldCharType="end"/>
      </w:r>
    </w:p>
    <w:p w14:paraId="12D85A42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4.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razvojnih faza</w:t>
      </w:r>
      <w:r>
        <w:tab/>
      </w:r>
      <w:r>
        <w:fldChar w:fldCharType="begin"/>
      </w:r>
      <w:r>
        <w:instrText xml:space="preserve"> PAGEREF _Toc225188567 \h </w:instrText>
      </w:r>
      <w:r>
        <w:fldChar w:fldCharType="separate"/>
      </w:r>
      <w:r>
        <w:t>4</w:t>
      </w:r>
      <w:r>
        <w:fldChar w:fldCharType="end"/>
      </w:r>
    </w:p>
    <w:p w14:paraId="110B5CB6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>
        <w:rPr>
          <w:i/>
          <w:lang w:val="sr-Latn-CS"/>
        </w:rPr>
        <w:t>5.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Raspored aktivnosti</w:t>
      </w:r>
      <w:r>
        <w:tab/>
      </w:r>
      <w:r>
        <w:rPr>
          <w:lang w:val="sr-Latn-RS"/>
        </w:rPr>
        <w:t>6</w:t>
      </w:r>
    </w:p>
    <w:p w14:paraId="7BF07793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>
        <w:rPr>
          <w:i/>
          <w:lang w:val="sr-Latn-CS"/>
        </w:rPr>
        <w:t>6.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Ciljevi iteracija</w:t>
      </w:r>
      <w:r>
        <w:tab/>
      </w:r>
      <w:r>
        <w:rPr>
          <w:lang w:val="sr-Latn-RS"/>
        </w:rPr>
        <w:t>6</w:t>
      </w:r>
    </w:p>
    <w:p w14:paraId="53282ADA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>
        <w:rPr>
          <w:i/>
          <w:lang w:val="sr-Latn-CS"/>
        </w:rPr>
        <w:t>7.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Verzije</w:t>
      </w:r>
      <w:r>
        <w:tab/>
      </w:r>
      <w:r>
        <w:rPr>
          <w:lang w:val="sr-Latn-RS"/>
        </w:rPr>
        <w:t>7</w:t>
      </w:r>
    </w:p>
    <w:p w14:paraId="4700CF20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korišćenja resursa</w:t>
      </w:r>
      <w:r>
        <w:tab/>
      </w:r>
      <w:r>
        <w:fldChar w:fldCharType="begin"/>
      </w:r>
      <w:r>
        <w:instrText xml:space="preserve"> PAGEREF _Toc225188571 \h </w:instrText>
      </w:r>
      <w:r>
        <w:fldChar w:fldCharType="separate"/>
      </w:r>
      <w:r>
        <w:t>7</w:t>
      </w:r>
      <w:r>
        <w:fldChar w:fldCharType="end"/>
      </w:r>
    </w:p>
    <w:p w14:paraId="0516E7FA" w14:textId="77777777" w:rsidR="0050413B" w:rsidRDefault="00F6382B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Organizaciona struktura</w:t>
      </w:r>
      <w:r>
        <w:tab/>
      </w:r>
      <w:r>
        <w:fldChar w:fldCharType="begin"/>
      </w:r>
      <w:r>
        <w:instrText xml:space="preserve"> PAGEREF _Toc225188572 \h </w:instrText>
      </w:r>
      <w:r>
        <w:fldChar w:fldCharType="separate"/>
      </w:r>
      <w:r>
        <w:t>7</w:t>
      </w:r>
      <w:r>
        <w:fldChar w:fldCharType="end"/>
      </w:r>
    </w:p>
    <w:p w14:paraId="5ACE2421" w14:textId="77777777" w:rsidR="0050413B" w:rsidRDefault="00F6382B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Kadrovska politika</w:t>
      </w:r>
      <w:r>
        <w:tab/>
      </w:r>
      <w:r>
        <w:fldChar w:fldCharType="begin"/>
      </w:r>
      <w:r>
        <w:instrText xml:space="preserve"> PAGEREF _Toc225188573 \h </w:instrText>
      </w:r>
      <w:r>
        <w:fldChar w:fldCharType="separate"/>
      </w:r>
      <w:r>
        <w:t>7</w:t>
      </w:r>
      <w:r>
        <w:fldChar w:fldCharType="end"/>
      </w:r>
    </w:p>
    <w:p w14:paraId="314CFCAD" w14:textId="77777777" w:rsidR="0050413B" w:rsidRDefault="00F6382B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obuke</w:t>
      </w:r>
      <w:r>
        <w:tab/>
      </w:r>
      <w:r>
        <w:fldChar w:fldCharType="begin"/>
      </w:r>
      <w:r>
        <w:instrText xml:space="preserve"> PAGEREF _Toc225188574 \h </w:instrText>
      </w:r>
      <w:r>
        <w:fldChar w:fldCharType="separate"/>
      </w:r>
      <w:r>
        <w:t>7</w:t>
      </w:r>
      <w:r>
        <w:fldChar w:fldCharType="end"/>
      </w:r>
    </w:p>
    <w:p w14:paraId="718647E5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eastAsia="sr-Cyrl-CS"/>
        </w:rPr>
      </w:pPr>
      <w:r>
        <w:rPr>
          <w:lang w:val="sr-Latn-CS"/>
        </w:rPr>
        <w:t>9.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Cena realizacije projekta</w:t>
      </w:r>
      <w:r>
        <w:tab/>
      </w:r>
      <w:r>
        <w:rPr>
          <w:lang w:val="sr-Latn-RS"/>
        </w:rPr>
        <w:t>8</w:t>
      </w:r>
    </w:p>
    <w:p w14:paraId="47810E3B" w14:textId="77777777" w:rsidR="0050413B" w:rsidRDefault="00F6382B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3D0BD8F5" w14:textId="77777777" w:rsidR="0050413B" w:rsidRDefault="00F6382B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225188564"/>
      <w:r>
        <w:rPr>
          <w:lang w:val="sr-Latn-CS"/>
        </w:rPr>
        <w:t>Cilj dokumenta</w:t>
      </w:r>
      <w:bookmarkEnd w:id="0"/>
    </w:p>
    <w:p w14:paraId="0A8EFB96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 Web aplikacije – BookLab.</w:t>
      </w:r>
    </w:p>
    <w:p w14:paraId="2A564F08" w14:textId="77777777" w:rsidR="0050413B" w:rsidRDefault="00F6382B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 dokumenta</w:t>
      </w:r>
      <w:bookmarkEnd w:id="1"/>
    </w:p>
    <w:p w14:paraId="4C22BFD2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Dokument opisuje opšti plan koji će biti korišćen od strane TDF tima za razvoj Web aplikacije BookLab namenjene ljubiteljima knjiga.</w:t>
      </w:r>
    </w:p>
    <w:p w14:paraId="6C25B3ED" w14:textId="77777777" w:rsidR="0050413B" w:rsidRDefault="00F6382B">
      <w:pPr>
        <w:pStyle w:val="BodyText"/>
        <w:rPr>
          <w:lang w:val="sr-Latn-CS"/>
        </w:rPr>
      </w:pPr>
      <w:bookmarkStart w:id="2" w:name="_Toc225188566"/>
      <w:r>
        <w:rPr>
          <w:lang w:val="sr-Latn-CS"/>
        </w:rPr>
        <w:t>Plan opisan u ovom dokumentu zasnovan je na opisu sistema, čija je realizacija data u predlogu projekta.</w:t>
      </w:r>
    </w:p>
    <w:p w14:paraId="7D7486BA" w14:textId="77777777" w:rsidR="0050413B" w:rsidRDefault="00F6382B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7A6182AE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09DF49D2" w14:textId="7AA6B812" w:rsidR="0050413B" w:rsidRDefault="00F6382B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rPr>
          <w:lang w:val="sr-Latn-RS"/>
        </w:rPr>
        <w:t xml:space="preserve">BookLab </w:t>
      </w:r>
      <w:r>
        <w:rPr>
          <w:lang w:val="sr-Latn-CS"/>
        </w:rPr>
        <w:t>–</w:t>
      </w:r>
      <w:r>
        <w:rPr>
          <w:lang w:val="sr-Latn-RS"/>
        </w:rPr>
        <w:t xml:space="preserve"> Predlog projekta, </w:t>
      </w:r>
      <w:r>
        <w:t>TDF</w:t>
      </w:r>
      <w:r>
        <w:rPr>
          <w:lang w:val="sr-Latn-CS"/>
        </w:rPr>
        <w:t>-</w:t>
      </w:r>
      <w:r>
        <w:t>BookLab</w:t>
      </w:r>
      <w:r>
        <w:rPr>
          <w:lang w:val="sr-Latn-CS"/>
        </w:rPr>
        <w:t>-</w:t>
      </w:r>
      <w:r>
        <w:t>0</w:t>
      </w:r>
      <w:r>
        <w:rPr>
          <w:lang w:val="sr-Latn-RS"/>
        </w:rPr>
        <w:t>1, V</w:t>
      </w:r>
      <w:r w:rsidR="00EA161D">
        <w:rPr>
          <w:lang w:val="sr-Latn-RS"/>
        </w:rPr>
        <w:t>2</w:t>
      </w:r>
      <w:r>
        <w:rPr>
          <w:lang w:val="sr-Latn-RS"/>
        </w:rPr>
        <w:t>.0, 2021, TDF</w:t>
      </w:r>
    </w:p>
    <w:p w14:paraId="561FB376" w14:textId="709F9A67" w:rsidR="0050413B" w:rsidRDefault="00F6382B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rPr>
          <w:lang w:val="sr-Latn-RS"/>
        </w:rPr>
        <w:t xml:space="preserve">BookLab </w:t>
      </w:r>
      <w:r>
        <w:rPr>
          <w:lang w:val="sr-Latn-CS"/>
        </w:rPr>
        <w:t xml:space="preserve">– </w:t>
      </w:r>
      <w:r>
        <w:rPr>
          <w:lang w:val="sr-Latn-RS"/>
        </w:rPr>
        <w:t xml:space="preserve">Vizija sistema, </w:t>
      </w:r>
      <w:r>
        <w:t>TDF</w:t>
      </w:r>
      <w:r>
        <w:rPr>
          <w:lang w:val="sr-Latn-CS"/>
        </w:rPr>
        <w:t>-</w:t>
      </w:r>
      <w:r>
        <w:t>BookLab</w:t>
      </w:r>
      <w:r>
        <w:rPr>
          <w:lang w:val="sr-Latn-CS"/>
        </w:rPr>
        <w:t>-</w:t>
      </w:r>
      <w:r>
        <w:t>0</w:t>
      </w:r>
      <w:r>
        <w:rPr>
          <w:lang w:val="sr-Latn-RS"/>
        </w:rPr>
        <w:t>2, V</w:t>
      </w:r>
      <w:r w:rsidR="00EA161D">
        <w:rPr>
          <w:lang w:val="sr-Latn-RS"/>
        </w:rPr>
        <w:t>2</w:t>
      </w:r>
      <w:r>
        <w:rPr>
          <w:lang w:val="sr-Latn-RS"/>
        </w:rPr>
        <w:t>.0, 2021, TDF</w:t>
      </w:r>
    </w:p>
    <w:p w14:paraId="19349C39" w14:textId="77777777" w:rsidR="0050413B" w:rsidRDefault="00F6382B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</w:pPr>
      <w:r>
        <w:rPr>
          <w:lang w:val="sr-Latn-RS"/>
        </w:rPr>
        <w:t>BookLab</w:t>
      </w:r>
      <w:r>
        <w:rPr>
          <w:lang w:val="sr-Latn-CS"/>
        </w:rPr>
        <w:t xml:space="preserve"> – Planirani raspored aktivnosti na projektu, V1.0, </w:t>
      </w:r>
      <w:r>
        <w:rPr>
          <w:lang w:val="sr-Latn-RS"/>
        </w:rPr>
        <w:t>2021,TDF</w:t>
      </w:r>
    </w:p>
    <w:p w14:paraId="1259EED5" w14:textId="77777777" w:rsidR="0050413B" w:rsidRDefault="00F6382B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1F2C16BB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nekoliko faza sa određenim brojem iteracija u okviru svake faze. Spisak faza sa brojem iteracija i predloženim trajanjem dat </w:t>
      </w:r>
      <w:r>
        <w:t xml:space="preserve">je </w:t>
      </w:r>
      <w:r>
        <w:rPr>
          <w:lang w:val="sr-Latn-CS"/>
        </w:rPr>
        <w:t>u sledećoj tabeli:</w:t>
      </w:r>
    </w:p>
    <w:p w14:paraId="7970C3FE" w14:textId="77777777" w:rsidR="0050413B" w:rsidRDefault="0050413B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50413B" w14:paraId="4EE25410" w14:textId="77777777">
        <w:trPr>
          <w:jc w:val="center"/>
        </w:trPr>
        <w:tc>
          <w:tcPr>
            <w:tcW w:w="2160" w:type="dxa"/>
          </w:tcPr>
          <w:p w14:paraId="761BF316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9499119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06503A89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50413B" w14:paraId="1EB646B6" w14:textId="77777777">
        <w:trPr>
          <w:jc w:val="center"/>
        </w:trPr>
        <w:tc>
          <w:tcPr>
            <w:tcW w:w="2160" w:type="dxa"/>
          </w:tcPr>
          <w:p w14:paraId="5BBFCFC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8935A6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7FF784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50413B" w14:paraId="270FD10E" w14:textId="77777777">
        <w:trPr>
          <w:jc w:val="center"/>
        </w:trPr>
        <w:tc>
          <w:tcPr>
            <w:tcW w:w="2160" w:type="dxa"/>
          </w:tcPr>
          <w:p w14:paraId="51C384F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4D0D132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69F6405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50413B" w14:paraId="6FF05ECE" w14:textId="77777777">
        <w:trPr>
          <w:jc w:val="center"/>
        </w:trPr>
        <w:tc>
          <w:tcPr>
            <w:tcW w:w="2160" w:type="dxa"/>
          </w:tcPr>
          <w:p w14:paraId="24D3D271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6D3CF00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1620" w:type="dxa"/>
          </w:tcPr>
          <w:p w14:paraId="55D1E2A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 nedelja</w:t>
            </w:r>
          </w:p>
        </w:tc>
      </w:tr>
      <w:tr w:rsidR="0050413B" w14:paraId="6C89D000" w14:textId="77777777">
        <w:trPr>
          <w:jc w:val="center"/>
        </w:trPr>
        <w:tc>
          <w:tcPr>
            <w:tcW w:w="2160" w:type="dxa"/>
          </w:tcPr>
          <w:p w14:paraId="7371EBA2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7469AE2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54AAADE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7DFD8988" w14:textId="77777777" w:rsidR="0050413B" w:rsidRDefault="0050413B">
      <w:pPr>
        <w:pStyle w:val="BodyText"/>
        <w:rPr>
          <w:lang w:val="sr-Latn-CS"/>
        </w:rPr>
      </w:pPr>
    </w:p>
    <w:p w14:paraId="0292183A" w14:textId="77777777" w:rsidR="0050413B" w:rsidRDefault="00F6382B">
      <w:pPr>
        <w:pStyle w:val="BodyText"/>
        <w:tabs>
          <w:tab w:val="left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39B81940" w14:textId="77777777" w:rsidR="0050413B" w:rsidRDefault="00F6382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50413B" w14:paraId="656BE931" w14:textId="77777777">
        <w:trPr>
          <w:jc w:val="right"/>
        </w:trPr>
        <w:tc>
          <w:tcPr>
            <w:tcW w:w="1276" w:type="dxa"/>
          </w:tcPr>
          <w:p w14:paraId="66AD7E3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28D0369C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56CBD9B5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50413B" w14:paraId="57009F82" w14:textId="77777777">
        <w:trPr>
          <w:jc w:val="right"/>
        </w:trPr>
        <w:tc>
          <w:tcPr>
            <w:tcW w:w="1276" w:type="dxa"/>
          </w:tcPr>
          <w:p w14:paraId="77DDE0F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160CD168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Cilj faze planiranja je prikupljanje i definisanje zahteva, analiziranje potreba potencijalnih korisnika kao i analizu poslovnih mogućnosti proizvoda. U okviru ove faze potrebno je specificirati osnovne funkcionalne zahteve, slučajeve korišćenja sistema i analizu mogućnosti korišćenja sistema od strane korisnika.</w:t>
            </w:r>
          </w:p>
        </w:tc>
        <w:tc>
          <w:tcPr>
            <w:tcW w:w="2601" w:type="dxa"/>
          </w:tcPr>
          <w:p w14:paraId="04CA3C8E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5D81C8C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50413B" w14:paraId="0B9E30CB" w14:textId="77777777">
        <w:trPr>
          <w:jc w:val="right"/>
        </w:trPr>
        <w:tc>
          <w:tcPr>
            <w:tcW w:w="1276" w:type="dxa"/>
          </w:tcPr>
          <w:p w14:paraId="4DF42BE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2B45D394" w14:textId="77777777" w:rsidR="0050413B" w:rsidRDefault="00F6382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 xml:space="preserve">Prikupljeni i definisani zahtevi </w:t>
            </w:r>
            <w:r>
              <w:rPr>
                <w:lang w:val="sr-Latn-RS"/>
              </w:rPr>
              <w:t>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14:paraId="30D29C40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1AC101A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  <w:p w14:paraId="7969BC5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ovoj fazi će se obaviti i usavršavanje veština članova tima u poznavanju tehnologija koje će se upotrebljavati za  izradu projekta.</w:t>
            </w:r>
          </w:p>
        </w:tc>
        <w:tc>
          <w:tcPr>
            <w:tcW w:w="2601" w:type="dxa"/>
          </w:tcPr>
          <w:p w14:paraId="686BFAF3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11871AE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0720464C" w14:textId="77777777" w:rsidR="0050413B" w:rsidRDefault="0050413B">
            <w:pPr>
              <w:pStyle w:val="BodyText"/>
              <w:ind w:left="0"/>
              <w:rPr>
                <w:b/>
                <w:lang w:val="sr-Latn-CS"/>
              </w:rPr>
            </w:pPr>
          </w:p>
          <w:p w14:paraId="7C35896D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CE6272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  <w:p w14:paraId="147946C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novih veština članova tima.</w:t>
            </w:r>
          </w:p>
        </w:tc>
      </w:tr>
      <w:tr w:rsidR="0050413B" w14:paraId="51F695C0" w14:textId="77777777">
        <w:trPr>
          <w:jc w:val="right"/>
        </w:trPr>
        <w:tc>
          <w:tcPr>
            <w:tcW w:w="1276" w:type="dxa"/>
          </w:tcPr>
          <w:p w14:paraId="4EC29B0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AC37AF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</w:t>
            </w:r>
          </w:p>
          <w:p w14:paraId="5850705A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Izrada sistema će se vršiti u više faza, po već određenom</w:t>
            </w:r>
          </w:p>
          <w:p w14:paraId="20F30FC1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prioritetu funkcionalnosti. Najveći fokus biće na</w:t>
            </w:r>
          </w:p>
          <w:p w14:paraId="27B01789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implementiranju funkcionalnosti kluba čitalaca.</w:t>
            </w:r>
          </w:p>
          <w:p w14:paraId="2983B3F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Takođe, jedna od faza biće posvećena kreiranju</w:t>
            </w:r>
          </w:p>
          <w:p w14:paraId="3C9CED3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jednostavnog, modernog i intuitivnog interfejsa prilagodljivog različitim tipovima korisnika.</w:t>
            </w:r>
          </w:p>
          <w:p w14:paraId="6B453DEE" w14:textId="77777777" w:rsidR="0050413B" w:rsidRDefault="0050413B">
            <w:pPr>
              <w:pStyle w:val="NoSpacing"/>
              <w:rPr>
                <w:lang w:val="sr-Latn-CS"/>
              </w:rPr>
            </w:pPr>
          </w:p>
          <w:p w14:paraId="5A65C354" w14:textId="59ACDF58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implementacije potrebno je izvršiti testiranje sistema i završiti razvoj beta verzije koja će biti distribuirana u cilju evaluacije. Svi nedostaci otkriveni u beta verziji će biti ispravljeni i konačna verzija softvera će biti spremna.</w:t>
            </w:r>
          </w:p>
          <w:p w14:paraId="0D034EB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52EEF30E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33EF4B9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7E346C3F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  <w:p w14:paraId="3C299F27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  <w:p w14:paraId="23CB7529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  <w:p w14:paraId="4F5A5F24" w14:textId="77777777" w:rsidR="0050413B" w:rsidRDefault="0050413B">
            <w:pPr>
              <w:pStyle w:val="BodyText"/>
              <w:ind w:left="0"/>
            </w:pPr>
          </w:p>
          <w:p w14:paraId="5900B93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0BCEB50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4045212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04CD45A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50413B" w14:paraId="7694E0B6" w14:textId="77777777">
        <w:trPr>
          <w:jc w:val="right"/>
        </w:trPr>
        <w:tc>
          <w:tcPr>
            <w:tcW w:w="1276" w:type="dxa"/>
          </w:tcPr>
          <w:p w14:paraId="7BDBBE6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3824D64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Web aplikacije korisnicima. </w:t>
            </w:r>
          </w:p>
          <w:p w14:paraId="783D3FAD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projektna dokumentacija mora biti kompletna kao i gotovo korisničko uputstvo za korišćenje Web aplikacije i samih funkcionalnosti sistema.</w:t>
            </w:r>
          </w:p>
        </w:tc>
        <w:tc>
          <w:tcPr>
            <w:tcW w:w="2601" w:type="dxa"/>
          </w:tcPr>
          <w:p w14:paraId="60C0C08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5DA74F2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487D99E2" w14:textId="77777777" w:rsidR="0050413B" w:rsidRDefault="0050413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15853F02" w14:textId="77777777" w:rsidR="0050413B" w:rsidRDefault="00F6382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33CEE347" w14:textId="77777777" w:rsidR="0050413B" w:rsidRDefault="0050413B">
      <w:pPr>
        <w:pStyle w:val="BodyText"/>
        <w:rPr>
          <w:lang w:val="sr-Latn-CS"/>
        </w:rPr>
      </w:pPr>
    </w:p>
    <w:p w14:paraId="22F1F36F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3714BE98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12 nedelja.</w:t>
      </w:r>
    </w:p>
    <w:p w14:paraId="31E09BD2" w14:textId="77777777" w:rsidR="0050413B" w:rsidRDefault="00F6382B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lastRenderedPageBreak/>
        <w:t>Raspored aktivnosti</w:t>
      </w:r>
      <w:bookmarkEnd w:id="4"/>
    </w:p>
    <w:p w14:paraId="10C68F86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projekta sadržan je u dokumentu BookLab – Planirani raspored aktivnosti [</w:t>
      </w:r>
      <w:r>
        <w:t>3</w:t>
      </w:r>
      <w:r>
        <w:rPr>
          <w:lang w:val="sr-Latn-CS"/>
        </w:rPr>
        <w:t xml:space="preserve">]. </w:t>
      </w:r>
    </w:p>
    <w:p w14:paraId="2C7CBF0E" w14:textId="77777777" w:rsidR="0050413B" w:rsidRDefault="00F6382B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bCs/>
          <w:lang w:val="sr-Latn-RS"/>
        </w:rPr>
        <w:t>D</w:t>
      </w:r>
      <w:r>
        <w:rPr>
          <w:b/>
          <w:lang w:val="sr-Latn-CS"/>
        </w:rPr>
        <w:t>0</w:t>
      </w:r>
      <w:r>
        <w:rPr>
          <w:b/>
          <w:lang w:val="sr-Latn-RS"/>
        </w:rPr>
        <w:t>3</w:t>
      </w:r>
      <w:r>
        <w:rPr>
          <w:b/>
          <w:lang w:val="sr-Latn-CS"/>
        </w:rPr>
        <w:t>_Raspored_aktivnosti.mpp</w:t>
      </w:r>
    </w:p>
    <w:p w14:paraId="48BA387A" w14:textId="77777777" w:rsidR="0050413B" w:rsidRDefault="00F6382B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2B158999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744C6DEC" w14:textId="77777777" w:rsidR="0050413B" w:rsidRDefault="00F6382B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3321F18B" w14:textId="77777777" w:rsidR="0050413B" w:rsidRDefault="00F6382B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83C303F" w14:textId="77777777" w:rsidR="0050413B" w:rsidRDefault="00F6382B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813B70D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27626995" w14:textId="77777777" w:rsidR="0050413B" w:rsidRDefault="0050413B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 w:rsidR="0050413B" w14:paraId="5B940E56" w14:textId="77777777">
        <w:tc>
          <w:tcPr>
            <w:tcW w:w="1350" w:type="dxa"/>
          </w:tcPr>
          <w:p w14:paraId="05793659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1626B72C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664DC75B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0E5ECFD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1FC17436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50413B" w14:paraId="5CC6A88C" w14:textId="77777777">
        <w:tc>
          <w:tcPr>
            <w:tcW w:w="1350" w:type="dxa"/>
          </w:tcPr>
          <w:p w14:paraId="59F6E77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701A7B1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42F24B9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644BFA3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51CBCA14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12144BE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FB02F8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151B8B9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50413B" w14:paraId="62342C7F" w14:textId="77777777">
        <w:tc>
          <w:tcPr>
            <w:tcW w:w="1350" w:type="dxa"/>
            <w:vMerge w:val="restart"/>
          </w:tcPr>
          <w:p w14:paraId="4C3CDF6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56530C0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 w14:paraId="4B01E07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220DAA6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</w:tc>
        <w:tc>
          <w:tcPr>
            <w:tcW w:w="1559" w:type="dxa"/>
          </w:tcPr>
          <w:p w14:paraId="014ECB1F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46D3235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2D000B4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Arhitekturni prototip </w:t>
            </w:r>
          </w:p>
          <w:p w14:paraId="75BDE1C8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195" w:type="dxa"/>
          </w:tcPr>
          <w:p w14:paraId="108BB5F0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5ACF6A7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</w:tc>
      </w:tr>
      <w:tr w:rsidR="0050413B" w14:paraId="58134BD8" w14:textId="77777777">
        <w:tc>
          <w:tcPr>
            <w:tcW w:w="1350" w:type="dxa"/>
            <w:vMerge/>
          </w:tcPr>
          <w:p w14:paraId="069BF91B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8B022AE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R2 Iteracija –</w:t>
            </w:r>
          </w:p>
          <w:p w14:paraId="082F2496" w14:textId="77777777" w:rsidR="0050413B" w:rsidRDefault="00F6382B">
            <w:pPr>
              <w:rPr>
                <w:lang w:val="sr-Latn-CS"/>
              </w:rPr>
            </w:pPr>
            <w:r>
              <w:rPr>
                <w:lang w:val="sr-Latn-CS"/>
              </w:rPr>
              <w:t>Razvoj</w:t>
            </w:r>
          </w:p>
          <w:p w14:paraId="139B4AE3" w14:textId="77777777" w:rsidR="0050413B" w:rsidRDefault="00F6382B">
            <w:pPr>
              <w:rPr>
                <w:lang w:val="sr-Latn-CS"/>
              </w:rPr>
            </w:pPr>
            <w:r>
              <w:rPr>
                <w:lang w:val="sr-Latn-CS"/>
              </w:rPr>
              <w:t>prototipa</w:t>
            </w:r>
          </w:p>
          <w:p w14:paraId="4794A960" w14:textId="77777777" w:rsidR="0050413B" w:rsidRDefault="00F6382B">
            <w:pPr>
              <w:rPr>
                <w:lang w:val="sr-Latn-CS"/>
              </w:rPr>
            </w:pPr>
            <w:r>
              <w:rPr>
                <w:lang w:val="sr-Latn-CS"/>
              </w:rPr>
              <w:t>korisničkog</w:t>
            </w:r>
          </w:p>
          <w:p w14:paraId="2D32A99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interfejsa Web aplikacije</w:t>
            </w:r>
          </w:p>
        </w:tc>
        <w:tc>
          <w:tcPr>
            <w:tcW w:w="1967" w:type="dxa"/>
          </w:tcPr>
          <w:p w14:paraId="0BA08D9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29640F14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7EA3417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50413B" w14:paraId="11F9C915" w14:textId="77777777">
        <w:trPr>
          <w:trHeight w:val="2719"/>
        </w:trPr>
        <w:tc>
          <w:tcPr>
            <w:tcW w:w="1350" w:type="dxa"/>
            <w:vMerge w:val="restart"/>
          </w:tcPr>
          <w:p w14:paraId="77518099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0CBF535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I1 Iteracija –</w:t>
            </w:r>
          </w:p>
          <w:p w14:paraId="22ECD77F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Kompletiranje</w:t>
            </w:r>
          </w:p>
          <w:p w14:paraId="7313E106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korisničkog</w:t>
            </w:r>
          </w:p>
          <w:p w14:paraId="5CACA4BB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interfejsa</w:t>
            </w:r>
          </w:p>
          <w:p w14:paraId="66387605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Web</w:t>
            </w:r>
          </w:p>
          <w:p w14:paraId="1F1480B9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aplikacije</w:t>
            </w:r>
          </w:p>
          <w:p w14:paraId="709B0A0D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967" w:type="dxa"/>
          </w:tcPr>
          <w:p w14:paraId="06DD948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Sve mane otkrivene</w:t>
            </w:r>
          </w:p>
          <w:p w14:paraId="7D98BA90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u beta verziji</w:t>
            </w:r>
          </w:p>
          <w:p w14:paraId="673A223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korisničkog</w:t>
            </w:r>
          </w:p>
          <w:p w14:paraId="3C408F26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interfejsa biće</w:t>
            </w:r>
          </w:p>
          <w:p w14:paraId="13C06A7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eliminisane i nakon</w:t>
            </w:r>
          </w:p>
          <w:p w14:paraId="57C2146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njenog testiranja,</w:t>
            </w:r>
          </w:p>
          <w:p w14:paraId="4B9588D6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razvija se konačna</w:t>
            </w:r>
          </w:p>
          <w:p w14:paraId="42AF564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verzija korisničog</w:t>
            </w:r>
          </w:p>
          <w:p w14:paraId="5B8DC82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interfejsa.</w:t>
            </w:r>
          </w:p>
        </w:tc>
        <w:tc>
          <w:tcPr>
            <w:tcW w:w="1559" w:type="dxa"/>
          </w:tcPr>
          <w:p w14:paraId="694411EC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Konačna verzija</w:t>
            </w:r>
          </w:p>
          <w:p w14:paraId="73708CCF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korisničkog</w:t>
            </w:r>
          </w:p>
          <w:p w14:paraId="3FD6C7A0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interfejsa Web</w:t>
            </w:r>
          </w:p>
          <w:p w14:paraId="2DB52AA7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aplikacije</w:t>
            </w:r>
          </w:p>
          <w:p w14:paraId="1A32273B" w14:textId="77777777" w:rsidR="0050413B" w:rsidRDefault="0050413B">
            <w:pPr>
              <w:pStyle w:val="BodyText"/>
              <w:ind w:left="0"/>
              <w:rPr>
                <w:b/>
                <w:lang w:val="sr-Latn-CS"/>
              </w:rPr>
            </w:pPr>
          </w:p>
        </w:tc>
        <w:tc>
          <w:tcPr>
            <w:tcW w:w="2195" w:type="dxa"/>
          </w:tcPr>
          <w:p w14:paraId="1117BEC1" w14:textId="77777777" w:rsidR="0050413B" w:rsidRDefault="00F6382B">
            <w:pPr>
              <w:pStyle w:val="NoSpacing"/>
            </w:pPr>
            <w:r>
              <w:t>Visok nivo kvaliteta korisničkog interfejsa.</w:t>
            </w:r>
          </w:p>
          <w:p w14:paraId="56FDAE0E" w14:textId="77777777" w:rsidR="0050413B" w:rsidRDefault="0050413B">
            <w:pPr>
              <w:pStyle w:val="NoSpacing"/>
            </w:pPr>
          </w:p>
          <w:p w14:paraId="5D0B34E9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t>Mogućnost greške prilikom korišćenja kreiranog interfejsa svedena na minimum.</w:t>
            </w:r>
          </w:p>
        </w:tc>
      </w:tr>
      <w:tr w:rsidR="0050413B" w14:paraId="592BFC3A" w14:textId="77777777">
        <w:trPr>
          <w:trHeight w:val="1946"/>
        </w:trPr>
        <w:tc>
          <w:tcPr>
            <w:tcW w:w="1350" w:type="dxa"/>
            <w:vMerge/>
          </w:tcPr>
          <w:p w14:paraId="36A3D676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466750A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beta verzija</w:t>
            </w:r>
          </w:p>
        </w:tc>
        <w:tc>
          <w:tcPr>
            <w:tcW w:w="1967" w:type="dxa"/>
          </w:tcPr>
          <w:p w14:paraId="048EAE3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70BEB571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5F43B01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Beta verzija </w:t>
            </w:r>
          </w:p>
          <w:p w14:paraId="42C7BF9E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040EF901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4D733E5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50413B" w14:paraId="4F1ABB30" w14:textId="77777777">
        <w:tc>
          <w:tcPr>
            <w:tcW w:w="1350" w:type="dxa"/>
            <w:vMerge/>
          </w:tcPr>
          <w:p w14:paraId="07782EBE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8A5D131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I3 Iteracija – Razvoj konačne verzije</w:t>
            </w:r>
          </w:p>
        </w:tc>
        <w:tc>
          <w:tcPr>
            <w:tcW w:w="1967" w:type="dxa"/>
          </w:tcPr>
          <w:p w14:paraId="7C57180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344256A2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7002496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22C722B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b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8B1A0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0F73233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50413B" w14:paraId="0159324A" w14:textId="77777777">
        <w:trPr>
          <w:trHeight w:val="1188"/>
        </w:trPr>
        <w:tc>
          <w:tcPr>
            <w:tcW w:w="1350" w:type="dxa"/>
          </w:tcPr>
          <w:p w14:paraId="4F8C01D8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492F9A6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RS"/>
              </w:rPr>
              <w:t>O</w:t>
            </w:r>
            <w:r>
              <w:rPr>
                <w:lang w:val="sr-Latn-CS"/>
              </w:rPr>
              <w:t>1 Iteracija – Izlazak proizvoda</w:t>
            </w:r>
          </w:p>
        </w:tc>
        <w:tc>
          <w:tcPr>
            <w:tcW w:w="1967" w:type="dxa"/>
          </w:tcPr>
          <w:p w14:paraId="4243409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29113B78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Kona</w:t>
            </w:r>
            <w:r>
              <w:rPr>
                <w:b/>
                <w:lang w:val="sr-Latn-RS"/>
              </w:rPr>
              <w:t>čan p</w:t>
            </w:r>
            <w:r>
              <w:rPr>
                <w:b/>
                <w:lang w:val="sr-Latn-CS"/>
              </w:rPr>
              <w:t>roizvod</w:t>
            </w:r>
          </w:p>
        </w:tc>
        <w:tc>
          <w:tcPr>
            <w:tcW w:w="2195" w:type="dxa"/>
          </w:tcPr>
          <w:p w14:paraId="15232BEF" w14:textId="77777777" w:rsidR="0050413B" w:rsidRDefault="00F6382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Softver ocenjen od strane korisnika</w:t>
            </w:r>
          </w:p>
        </w:tc>
      </w:tr>
    </w:tbl>
    <w:p w14:paraId="55EAF8C7" w14:textId="77777777" w:rsidR="0050413B" w:rsidRDefault="0050413B">
      <w:pPr>
        <w:pStyle w:val="BodyText"/>
        <w:rPr>
          <w:lang w:val="sr-Latn-CS"/>
        </w:rPr>
      </w:pPr>
    </w:p>
    <w:p w14:paraId="3256D777" w14:textId="77777777" w:rsidR="0050413B" w:rsidRDefault="00F6382B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4894C81F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0ECE2994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161DBDDA" w14:textId="77777777" w:rsidR="0050413B" w:rsidRDefault="00F6382B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0E0918AF" w14:textId="77777777" w:rsidR="0050413B" w:rsidRDefault="00F6382B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0E04A5CD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63597419" w14:textId="77777777" w:rsidR="0050413B" w:rsidRDefault="00F6382B">
      <w:pPr>
        <w:pStyle w:val="BodyText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114300" distR="114300" wp14:anchorId="5C38287F" wp14:editId="71766BFF">
            <wp:extent cx="4841875" cy="1821180"/>
            <wp:effectExtent l="0" t="0" r="4445" b="7620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DFFC" w14:textId="77777777" w:rsidR="0050413B" w:rsidRDefault="00F6382B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03E8BEE3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>
        <w:rPr>
          <w:lang w:val="sr-Latn-RS"/>
        </w:rPr>
        <w:t>BookLab.</w:t>
      </w:r>
      <w:r>
        <w:rPr>
          <w:lang w:val="sr-Latn-CS"/>
        </w:rPr>
        <w:t xml:space="preserve"> Projektni tim se neće menjati u toku realizacije projekta.</w:t>
      </w:r>
    </w:p>
    <w:p w14:paraId="12EFB327" w14:textId="77777777" w:rsidR="0050413B" w:rsidRDefault="00F6382B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10B8AAD9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77F0BD8" w14:textId="77777777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7FF61C1B" w14:textId="77777777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Upoznavanje sa React-om.</w:t>
      </w:r>
    </w:p>
    <w:p w14:paraId="1FA13252" w14:textId="580125E8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Upoznavanje sa Node.js-om.</w:t>
      </w:r>
    </w:p>
    <w:p w14:paraId="3F18278C" w14:textId="3E4AB192" w:rsidR="007C21DB" w:rsidRDefault="007C21D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Upoznavanje sa Express-om.</w:t>
      </w:r>
    </w:p>
    <w:p w14:paraId="061426AB" w14:textId="77777777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Upoznavanje sa MongoDB-om.</w:t>
      </w:r>
    </w:p>
    <w:p w14:paraId="4E1C2E69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Prva dva kursa su zakazana na početku prve faze projekta, dok bi druga dva trebala da budu organizovana pri kraju faze razrade.</w:t>
      </w:r>
    </w:p>
    <w:p w14:paraId="2A2D4624" w14:textId="77777777" w:rsidR="0050413B" w:rsidRDefault="00F6382B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25E89E4F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50413B" w14:paraId="7BE027B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680DFE42" w14:textId="77777777" w:rsidR="0050413B" w:rsidRDefault="00F6382B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CS"/>
              </w:rPr>
              <w:t>Budžet</w:t>
            </w:r>
            <w:r>
              <w:rPr>
                <w:b/>
                <w:bCs/>
                <w:lang w:val="sr-Latn-RS"/>
              </w:rPr>
              <w:t xml:space="preserve"> aplikacije BookLab</w:t>
            </w:r>
          </w:p>
        </w:tc>
      </w:tr>
      <w:tr w:rsidR="0050413B" w14:paraId="0CB53C2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01CA6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FAA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887A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9E6F8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E79E2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6990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0B8CDA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0413B" w14:paraId="563B19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28E6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CAE4C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78701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312B1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210EA1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w:rsidR="0050413B" w14:paraId="5D1CB6D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867F8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960EC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810AF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4BFF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815885A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50413B" w14:paraId="4244A3C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E4CC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3B0B4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EB764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E548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5DE0A79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50413B" w14:paraId="66343D8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C626F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9254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8C0CE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983C4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60C361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w:rsidR="0050413B" w14:paraId="5387CB9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91CFC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9F18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46766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F57D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49AD91B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50413B" w14:paraId="60D7994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9E6C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6227F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65EAC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A9BC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367948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50413B" w14:paraId="56951F0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0BFCA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A97A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8B164" w14:textId="77777777" w:rsidR="0050413B" w:rsidRDefault="00F6382B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</w:t>
            </w:r>
            <w:r>
              <w:rPr>
                <w:i/>
                <w:iCs/>
                <w:lang w:val="sr-Latn-RS"/>
              </w:rPr>
              <w:t>an</w:t>
            </w:r>
            <w:r>
              <w:rPr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A2D5C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AE8B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9FE29C3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w:rsidR="0050413B" w14:paraId="10BFB14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3BBF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FA317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07C7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327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43EF8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90A967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w:rsidR="0050413B" w14:paraId="1314F3D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FE67A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9A45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1BB0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FC758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F345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8B2D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E2DBB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0413B" w14:paraId="57A5CBE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B8DEC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05226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C7D9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A87AF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A41426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0413B" w14:paraId="4665D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C051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BB7E5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A87AF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426F4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9874B70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0413B" w14:paraId="1B73AA0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E5AC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DB14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7C07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FB234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7546356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50413B" w14:paraId="3A7FF97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2CA1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00503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D2CD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E0B6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5781310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0413B" w14:paraId="40A0E16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25452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9C4E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48A9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5C28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04C907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50413B" w14:paraId="33A4C38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4917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DB35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6B98C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903A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D142D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BD05A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50413B" w14:paraId="44B38EE4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83D6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48881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57596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CC239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3F088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F5392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185CA6D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50413B" w14:paraId="1677B43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377D8BC2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675D87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7BEBE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15809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F2F6E1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DF5B6EF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243,000.00 Din.</w:t>
            </w:r>
          </w:p>
        </w:tc>
      </w:tr>
    </w:tbl>
    <w:p w14:paraId="09494DBE" w14:textId="77777777" w:rsidR="0050413B" w:rsidRDefault="0050413B">
      <w:pPr>
        <w:pStyle w:val="BodyText"/>
        <w:rPr>
          <w:lang w:val="sr-Latn-CS"/>
        </w:rPr>
      </w:pPr>
    </w:p>
    <w:sectPr w:rsidR="0050413B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45B59" w14:textId="77777777" w:rsidR="002B1576" w:rsidRDefault="002B1576">
      <w:pPr>
        <w:spacing w:line="240" w:lineRule="auto"/>
      </w:pPr>
      <w:r>
        <w:separator/>
      </w:r>
    </w:p>
  </w:endnote>
  <w:endnote w:type="continuationSeparator" w:id="0">
    <w:p w14:paraId="53395F56" w14:textId="77777777" w:rsidR="002B1576" w:rsidRDefault="002B1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FDEB8" w14:textId="77777777" w:rsidR="0050413B" w:rsidRDefault="00F63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D001D2" w14:textId="77777777" w:rsidR="0050413B" w:rsidRDefault="005041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38"/>
      <w:gridCol w:w="4516"/>
      <w:gridCol w:w="2195"/>
    </w:tblGrid>
    <w:tr w:rsidR="0050413B" w14:paraId="2C22F65F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7639AA3D" w14:textId="77777777" w:rsidR="0050413B" w:rsidRDefault="00F6382B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1D44E94A" w14:textId="77777777" w:rsidR="0050413B" w:rsidRDefault="00F6382B">
          <w:pPr>
            <w:jc w:val="center"/>
            <w:rPr>
              <w:lang w:val="sr-Latn-RS"/>
            </w:rPr>
          </w:pPr>
          <w:r>
            <w:rPr>
              <w:lang w:val="sr-Latn-CS"/>
            </w:rPr>
            <w:sym w:font="Symbol" w:char="F0D3"/>
          </w:r>
          <w:r>
            <w:rPr>
              <w:lang w:val="sr-Latn-RS"/>
            </w:rPr>
            <w:t>TDF</w:t>
          </w:r>
          <w:r>
            <w:rPr>
              <w:lang w:val="sr-Latn-CS"/>
            </w:rPr>
            <w:t>, 20</w:t>
          </w:r>
          <w:r>
            <w:rPr>
              <w:lang w:val="sr-Latn-R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77B66A8F" w14:textId="77777777" w:rsidR="0050413B" w:rsidRDefault="00F6382B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fldSimple w:instr=" NUMPAGES  \* MERGEFORMAT ">
            <w:r>
              <w:rPr>
                <w:rStyle w:val="PageNumber"/>
                <w:lang w:val="sr-Latn-CS"/>
              </w:rPr>
              <w:t>7</w:t>
            </w:r>
          </w:fldSimple>
        </w:p>
      </w:tc>
    </w:tr>
  </w:tbl>
  <w:p w14:paraId="54526F41" w14:textId="77777777" w:rsidR="0050413B" w:rsidRDefault="0050413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2CF5" w14:textId="77777777" w:rsidR="0050413B" w:rsidRDefault="00504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6CF72" w14:textId="77777777" w:rsidR="002B1576" w:rsidRDefault="002B1576">
      <w:pPr>
        <w:spacing w:line="240" w:lineRule="auto"/>
      </w:pPr>
      <w:r>
        <w:separator/>
      </w:r>
    </w:p>
  </w:footnote>
  <w:footnote w:type="continuationSeparator" w:id="0">
    <w:p w14:paraId="6E4EB459" w14:textId="77777777" w:rsidR="002B1576" w:rsidRDefault="002B1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998E0" w14:textId="77777777" w:rsidR="0050413B" w:rsidRDefault="0050413B">
    <w:pPr>
      <w:rPr>
        <w:sz w:val="24"/>
      </w:rPr>
    </w:pPr>
  </w:p>
  <w:p w14:paraId="726A9C3E" w14:textId="77777777" w:rsidR="0050413B" w:rsidRDefault="0050413B">
    <w:pPr>
      <w:pBdr>
        <w:top w:val="single" w:sz="6" w:space="1" w:color="auto"/>
      </w:pBdr>
      <w:rPr>
        <w:sz w:val="24"/>
      </w:rPr>
    </w:pPr>
  </w:p>
  <w:p w14:paraId="7EF8F2AD" w14:textId="77777777" w:rsidR="0050413B" w:rsidRDefault="00F6382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TDF</w:t>
    </w:r>
  </w:p>
  <w:p w14:paraId="2F82D64D" w14:textId="77777777" w:rsidR="0050413B" w:rsidRDefault="0050413B">
    <w:pPr>
      <w:pBdr>
        <w:bottom w:val="single" w:sz="6" w:space="1" w:color="auto"/>
      </w:pBdr>
      <w:jc w:val="right"/>
      <w:rPr>
        <w:sz w:val="24"/>
      </w:rPr>
    </w:pPr>
  </w:p>
  <w:p w14:paraId="496420C3" w14:textId="77777777" w:rsidR="0050413B" w:rsidRDefault="00504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50413B" w14:paraId="5101186F" w14:textId="77777777">
      <w:tc>
        <w:tcPr>
          <w:tcW w:w="6379" w:type="dxa"/>
        </w:tcPr>
        <w:p w14:paraId="2DAC59F4" w14:textId="77777777" w:rsidR="0050413B" w:rsidRDefault="00F6382B">
          <w:pPr>
            <w:rPr>
              <w:lang w:val="sr-Latn-RS"/>
            </w:rPr>
          </w:pPr>
          <w:r>
            <w:rPr>
              <w:lang w:val="sr-Latn-RS"/>
            </w:rPr>
            <w:t>BookLab</w:t>
          </w:r>
        </w:p>
      </w:tc>
      <w:tc>
        <w:tcPr>
          <w:tcW w:w="2870" w:type="dxa"/>
        </w:tcPr>
        <w:p w14:paraId="4803B344" w14:textId="263C9E36" w:rsidR="0050413B" w:rsidRDefault="00F6382B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</w:t>
          </w:r>
          <w:r w:rsidR="005D3CD4">
            <w:rPr>
              <w:lang w:val="sr-Latn-CS"/>
            </w:rPr>
            <w:t>2</w:t>
          </w:r>
          <w:r>
            <w:rPr>
              <w:lang w:val="sr-Latn-CS"/>
            </w:rPr>
            <w:t>.0</w:t>
          </w:r>
        </w:p>
      </w:tc>
    </w:tr>
    <w:tr w:rsidR="0050413B" w14:paraId="69E4FDF8" w14:textId="77777777">
      <w:tc>
        <w:tcPr>
          <w:tcW w:w="6379" w:type="dxa"/>
        </w:tcPr>
        <w:p w14:paraId="32134745" w14:textId="77777777" w:rsidR="0050413B" w:rsidRDefault="00F6382B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28A1FFF4" w14:textId="35CB7DEB" w:rsidR="0050413B" w:rsidRDefault="00F6382B">
          <w:pPr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 w:rsidR="005D3CD4">
            <w:rPr>
              <w:lang w:val="sr-Latn-RS"/>
            </w:rPr>
            <w:t>22</w:t>
          </w:r>
          <w:r>
            <w:rPr>
              <w:lang w:val="sr-Latn-CS"/>
            </w:rPr>
            <w:t>.</w:t>
          </w:r>
          <w:r w:rsidR="005D3CD4">
            <w:rPr>
              <w:lang w:val="sr-Latn-CS"/>
            </w:rPr>
            <w:t>06.</w:t>
          </w:r>
          <w:r>
            <w:rPr>
              <w:lang w:val="sr-Latn-CS"/>
            </w:rPr>
            <w:t>20</w:t>
          </w:r>
          <w:r>
            <w:rPr>
              <w:lang w:val="sr-Latn-RS"/>
            </w:rPr>
            <w:t>21</w:t>
          </w:r>
          <w:r>
            <w:rPr>
              <w:lang w:val="sr-Latn-CS"/>
            </w:rPr>
            <w:t>. god.</w:t>
          </w:r>
        </w:p>
      </w:tc>
    </w:tr>
    <w:tr w:rsidR="0050413B" w14:paraId="60755214" w14:textId="77777777">
      <w:tc>
        <w:tcPr>
          <w:tcW w:w="9249" w:type="dxa"/>
          <w:gridSpan w:val="2"/>
        </w:tcPr>
        <w:p w14:paraId="10EFF421" w14:textId="77777777" w:rsidR="0050413B" w:rsidRDefault="00F6382B">
          <w:pPr>
            <w:rPr>
              <w:lang w:val="sr-Latn-RS"/>
            </w:rPr>
          </w:pPr>
          <w:r>
            <w:t>TDF</w:t>
          </w:r>
          <w:r>
            <w:rPr>
              <w:lang w:val="sr-Latn-CS"/>
            </w:rPr>
            <w:t>-</w:t>
          </w:r>
          <w:r>
            <w:t>BookLab</w:t>
          </w:r>
          <w:r>
            <w:rPr>
              <w:lang w:val="sr-Latn-CS"/>
            </w:rPr>
            <w:t>-</w:t>
          </w:r>
          <w:r>
            <w:t>0</w:t>
          </w:r>
          <w:r>
            <w:rPr>
              <w:lang w:val="sr-Latn-RS"/>
            </w:rPr>
            <w:t>3</w:t>
          </w:r>
        </w:p>
      </w:tc>
    </w:tr>
  </w:tbl>
  <w:p w14:paraId="0FDABD08" w14:textId="77777777" w:rsidR="0050413B" w:rsidRDefault="0050413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A38F9" w14:textId="77777777" w:rsidR="0050413B" w:rsidRDefault="00504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E33EE"/>
    <w:rsid w:val="001F6798"/>
    <w:rsid w:val="00210E17"/>
    <w:rsid w:val="002343C5"/>
    <w:rsid w:val="00242FAC"/>
    <w:rsid w:val="0024759A"/>
    <w:rsid w:val="00257501"/>
    <w:rsid w:val="00260B17"/>
    <w:rsid w:val="002B1576"/>
    <w:rsid w:val="003312BC"/>
    <w:rsid w:val="00354028"/>
    <w:rsid w:val="00382BDE"/>
    <w:rsid w:val="00387292"/>
    <w:rsid w:val="003A4834"/>
    <w:rsid w:val="003C6C27"/>
    <w:rsid w:val="003D5CA3"/>
    <w:rsid w:val="003E416D"/>
    <w:rsid w:val="00404424"/>
    <w:rsid w:val="00422B0E"/>
    <w:rsid w:val="004304DE"/>
    <w:rsid w:val="004561C7"/>
    <w:rsid w:val="0046479A"/>
    <w:rsid w:val="0046548E"/>
    <w:rsid w:val="004776FB"/>
    <w:rsid w:val="00490DC7"/>
    <w:rsid w:val="00495821"/>
    <w:rsid w:val="004A22E8"/>
    <w:rsid w:val="0050413B"/>
    <w:rsid w:val="00525A35"/>
    <w:rsid w:val="0053248E"/>
    <w:rsid w:val="005430FA"/>
    <w:rsid w:val="00555767"/>
    <w:rsid w:val="00574004"/>
    <w:rsid w:val="005A3FD1"/>
    <w:rsid w:val="005D3CD4"/>
    <w:rsid w:val="005F3958"/>
    <w:rsid w:val="00614EF5"/>
    <w:rsid w:val="006776CF"/>
    <w:rsid w:val="006973B9"/>
    <w:rsid w:val="006D0694"/>
    <w:rsid w:val="006D2527"/>
    <w:rsid w:val="006D41CE"/>
    <w:rsid w:val="006D702B"/>
    <w:rsid w:val="006F61C6"/>
    <w:rsid w:val="00783F0A"/>
    <w:rsid w:val="007A2854"/>
    <w:rsid w:val="007C21DB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9C49D4"/>
    <w:rsid w:val="00A355DD"/>
    <w:rsid w:val="00A73660"/>
    <w:rsid w:val="00A91B42"/>
    <w:rsid w:val="00AC06A4"/>
    <w:rsid w:val="00AD1950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2658F"/>
    <w:rsid w:val="00C30C23"/>
    <w:rsid w:val="00C4723D"/>
    <w:rsid w:val="00C502CA"/>
    <w:rsid w:val="00C70470"/>
    <w:rsid w:val="00C75DBE"/>
    <w:rsid w:val="00CC420E"/>
    <w:rsid w:val="00CF694C"/>
    <w:rsid w:val="00D05E91"/>
    <w:rsid w:val="00D36260"/>
    <w:rsid w:val="00D522C4"/>
    <w:rsid w:val="00D97F08"/>
    <w:rsid w:val="00DF310B"/>
    <w:rsid w:val="00E464F7"/>
    <w:rsid w:val="00EA1072"/>
    <w:rsid w:val="00EA161D"/>
    <w:rsid w:val="00EB4996"/>
    <w:rsid w:val="00EC70CF"/>
    <w:rsid w:val="00F334DC"/>
    <w:rsid w:val="00F62203"/>
    <w:rsid w:val="00F6382B"/>
    <w:rsid w:val="00F94AD6"/>
    <w:rsid w:val="00FD0ACA"/>
    <w:rsid w:val="00FD3430"/>
    <w:rsid w:val="11081564"/>
    <w:rsid w:val="27FF02E8"/>
    <w:rsid w:val="394F0577"/>
    <w:rsid w:val="3C266700"/>
    <w:rsid w:val="3E71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519AE"/>
  <w15:docId w15:val="{3D7F1A6B-0CA6-4365-B0BC-27B5801B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 w:qFormat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paragraph" w:styleId="NoSpacing">
    <w:name w:val="No Spacing"/>
    <w:uiPriority w:val="1"/>
    <w:qFormat/>
    <w:pPr>
      <w:widowControl w:val="0"/>
    </w:pPr>
    <w:rPr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200</TotalTime>
  <Pages>8</Pages>
  <Words>1320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Tijana DJoric</cp:lastModifiedBy>
  <cp:revision>17</cp:revision>
  <cp:lastPrinted>1999-04-23T13:49:00Z</cp:lastPrinted>
  <dcterms:created xsi:type="dcterms:W3CDTF">2021-03-09T06:33:00Z</dcterms:created>
  <dcterms:modified xsi:type="dcterms:W3CDTF">2021-06-23T11:59:00Z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