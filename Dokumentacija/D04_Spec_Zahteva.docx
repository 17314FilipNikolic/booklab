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CC179" w14:textId="77777777" w:rsidR="009860F9" w:rsidRDefault="0017770B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BookLab</w:t>
      </w:r>
    </w:p>
    <w:p w14:paraId="70D741B4" w14:textId="77777777" w:rsidR="009860F9" w:rsidRDefault="0017770B">
      <w:pPr>
        <w:pStyle w:val="Title"/>
        <w:jc w:val="right"/>
        <w:rPr>
          <w:lang w:val="sr-Latn-RS"/>
        </w:rPr>
      </w:pPr>
      <w:r>
        <w:rPr>
          <w:lang w:val="sr-Latn-CS"/>
        </w:rPr>
        <w:t>Online klub čitalaca</w:t>
      </w:r>
    </w:p>
    <w:p w14:paraId="0D00953F" w14:textId="77777777" w:rsidR="009860F9" w:rsidRDefault="0017770B">
      <w:pPr>
        <w:pStyle w:val="Title"/>
        <w:jc w:val="right"/>
        <w:rPr>
          <w:lang w:val="sr-Latn-CS"/>
        </w:rPr>
      </w:pPr>
      <w:r>
        <w:rPr>
          <w:lang w:val="sr-Latn-CS"/>
        </w:rPr>
        <w:t xml:space="preserve"> </w:t>
      </w:r>
    </w:p>
    <w:p w14:paraId="6A6A594B" w14:textId="77777777" w:rsidR="009860F9" w:rsidRDefault="0017770B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0CF0700F" w14:textId="77777777" w:rsidR="009860F9" w:rsidRDefault="009860F9">
      <w:pPr>
        <w:pStyle w:val="Title"/>
        <w:jc w:val="right"/>
        <w:rPr>
          <w:lang w:val="sr-Latn-CS"/>
        </w:rPr>
      </w:pPr>
    </w:p>
    <w:p w14:paraId="7F07B2CE" w14:textId="41F79D6B" w:rsidR="009860F9" w:rsidRDefault="0017770B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Verzija </w:t>
      </w:r>
      <w:r w:rsidR="002E68FF">
        <w:rPr>
          <w:sz w:val="28"/>
          <w:lang w:val="sr-Latn-CS"/>
        </w:rPr>
        <w:t>2</w:t>
      </w:r>
      <w:r>
        <w:rPr>
          <w:sz w:val="28"/>
          <w:lang w:val="sr-Latn-CS"/>
        </w:rPr>
        <w:t>.0</w:t>
      </w:r>
    </w:p>
    <w:p w14:paraId="6563945A" w14:textId="77777777" w:rsidR="009860F9" w:rsidRDefault="009860F9">
      <w:pPr>
        <w:pStyle w:val="Title"/>
        <w:rPr>
          <w:sz w:val="28"/>
          <w:lang w:val="sr-Latn-CS"/>
        </w:rPr>
        <w:sectPr w:rsidR="009860F9">
          <w:headerReference w:type="default" r:id="rId9"/>
          <w:footerReference w:type="even" r:id="rId10"/>
          <w:pgSz w:w="12240" w:h="15840"/>
          <w:pgMar w:top="1440" w:right="1440" w:bottom="1440" w:left="1440" w:header="708" w:footer="708" w:gutter="0"/>
          <w:cols w:space="720"/>
        </w:sectPr>
      </w:pPr>
    </w:p>
    <w:p w14:paraId="383F22ED" w14:textId="77777777" w:rsidR="009860F9" w:rsidRDefault="0017770B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9860F9" w14:paraId="461F676F" w14:textId="77777777">
        <w:tc>
          <w:tcPr>
            <w:tcW w:w="2304" w:type="dxa"/>
          </w:tcPr>
          <w:p w14:paraId="692BBCF4" w14:textId="77777777" w:rsidR="009860F9" w:rsidRDefault="0017770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4DFCDB32" w14:textId="77777777" w:rsidR="009860F9" w:rsidRDefault="0017770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871DEFC" w14:textId="77777777" w:rsidR="009860F9" w:rsidRDefault="0017770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38450E0" w14:textId="77777777" w:rsidR="009860F9" w:rsidRDefault="0017770B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9860F9" w:rsidRPr="00012693" w14:paraId="53E0EE4B" w14:textId="77777777">
        <w:tc>
          <w:tcPr>
            <w:tcW w:w="2304" w:type="dxa"/>
          </w:tcPr>
          <w:p w14:paraId="3DCFE0CB" w14:textId="77777777" w:rsidR="009860F9" w:rsidRDefault="0017770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28.03.2021</w:t>
            </w:r>
          </w:p>
        </w:tc>
        <w:tc>
          <w:tcPr>
            <w:tcW w:w="1152" w:type="dxa"/>
          </w:tcPr>
          <w:p w14:paraId="6AEFB2EC" w14:textId="77777777" w:rsidR="009860F9" w:rsidRDefault="0017770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08AFE626" w14:textId="77777777" w:rsidR="009860F9" w:rsidRDefault="0017770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5F1CEE2F" w14:textId="77777777" w:rsidR="009860F9" w:rsidRDefault="0017770B">
            <w:pPr>
              <w:rPr>
                <w:lang w:val="sr-Latn-RS"/>
              </w:rPr>
            </w:pPr>
            <w:r>
              <w:rPr>
                <w:lang w:val="de-DE"/>
              </w:rPr>
              <w:t>Filip</w:t>
            </w:r>
            <w:r>
              <w:rPr>
                <w:lang w:val="sr-Latn-CS"/>
              </w:rPr>
              <w:t xml:space="preserve"> </w:t>
            </w:r>
            <w:r>
              <w:rPr>
                <w:lang w:val="de-DE"/>
              </w:rPr>
              <w:t>Nikoli</w:t>
            </w:r>
            <w:r>
              <w:rPr>
                <w:lang w:val="sr-Latn-CS"/>
              </w:rPr>
              <w:t>ć,</w:t>
            </w:r>
            <w:r>
              <w:rPr>
                <w:lang w:val="sr-Latn-RS"/>
              </w:rPr>
              <w:t xml:space="preserve"> </w:t>
            </w:r>
          </w:p>
          <w:p w14:paraId="73EA6B9F" w14:textId="77777777" w:rsidR="009860F9" w:rsidRDefault="0017770B">
            <w:pPr>
              <w:rPr>
                <w:lang w:val="sr-Latn-CS"/>
              </w:rPr>
            </w:pPr>
            <w:r>
              <w:rPr>
                <w:lang w:val="de-DE"/>
              </w:rPr>
              <w:t>Danilo</w:t>
            </w:r>
            <w:r>
              <w:rPr>
                <w:lang w:val="sr-Latn-CS"/>
              </w:rPr>
              <w:t xml:space="preserve"> </w:t>
            </w:r>
            <w:r>
              <w:rPr>
                <w:lang w:val="de-DE"/>
              </w:rPr>
              <w:t>Mladenovi</w:t>
            </w:r>
            <w:r>
              <w:rPr>
                <w:lang w:val="sr-Latn-CS"/>
              </w:rPr>
              <w:t>ć,</w:t>
            </w:r>
            <w:r>
              <w:rPr>
                <w:lang w:val="sr-Latn-RS"/>
              </w:rPr>
              <w:t xml:space="preserve"> </w:t>
            </w:r>
          </w:p>
          <w:p w14:paraId="032F97D8" w14:textId="77777777" w:rsidR="009860F9" w:rsidRDefault="0017770B">
            <w:pPr>
              <w:pStyle w:val="Tabletext"/>
              <w:rPr>
                <w:lang w:val="sr-Latn-CS"/>
              </w:rPr>
            </w:pPr>
            <w:r>
              <w:rPr>
                <w:lang w:val="de-DE"/>
              </w:rPr>
              <w:t>Tijana</w:t>
            </w:r>
            <w:r>
              <w:rPr>
                <w:lang w:val="sr-Latn-CS"/>
              </w:rPr>
              <w:t xml:space="preserve"> Đorić</w:t>
            </w:r>
          </w:p>
        </w:tc>
      </w:tr>
      <w:tr w:rsidR="009860F9" w:rsidRPr="00012693" w14:paraId="1956BF65" w14:textId="77777777">
        <w:tc>
          <w:tcPr>
            <w:tcW w:w="2304" w:type="dxa"/>
          </w:tcPr>
          <w:p w14:paraId="77228F42" w14:textId="4B786C83" w:rsidR="009860F9" w:rsidRDefault="00800C0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22.06.2021.</w:t>
            </w:r>
          </w:p>
        </w:tc>
        <w:tc>
          <w:tcPr>
            <w:tcW w:w="1152" w:type="dxa"/>
          </w:tcPr>
          <w:p w14:paraId="03DEC9EC" w14:textId="16AE9066" w:rsidR="009860F9" w:rsidRDefault="00800C0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2.0</w:t>
            </w:r>
          </w:p>
        </w:tc>
        <w:tc>
          <w:tcPr>
            <w:tcW w:w="3744" w:type="dxa"/>
          </w:tcPr>
          <w:p w14:paraId="14F5086D" w14:textId="3DC0BECA" w:rsidR="009860F9" w:rsidRDefault="00F45178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Ažuri</w:t>
            </w:r>
            <w:r w:rsidR="001041F1">
              <w:rPr>
                <w:lang w:val="sr-Latn-CS"/>
              </w:rPr>
              <w:t>rana verzija</w:t>
            </w:r>
          </w:p>
        </w:tc>
        <w:tc>
          <w:tcPr>
            <w:tcW w:w="2304" w:type="dxa"/>
          </w:tcPr>
          <w:p w14:paraId="010C983B" w14:textId="77777777" w:rsidR="00800C0E" w:rsidRDefault="00800C0E" w:rsidP="00800C0E">
            <w:pPr>
              <w:rPr>
                <w:lang w:val="sr-Latn-RS"/>
              </w:rPr>
            </w:pPr>
            <w:r>
              <w:rPr>
                <w:lang w:val="de-DE"/>
              </w:rPr>
              <w:t>Filip</w:t>
            </w:r>
            <w:r>
              <w:rPr>
                <w:lang w:val="sr-Latn-CS"/>
              </w:rPr>
              <w:t xml:space="preserve"> </w:t>
            </w:r>
            <w:r>
              <w:rPr>
                <w:lang w:val="de-DE"/>
              </w:rPr>
              <w:t>Nikoli</w:t>
            </w:r>
            <w:r>
              <w:rPr>
                <w:lang w:val="sr-Latn-CS"/>
              </w:rPr>
              <w:t>ć,</w:t>
            </w:r>
            <w:r>
              <w:rPr>
                <w:lang w:val="sr-Latn-RS"/>
              </w:rPr>
              <w:t xml:space="preserve"> </w:t>
            </w:r>
          </w:p>
          <w:p w14:paraId="5B38C9F4" w14:textId="77777777" w:rsidR="00800C0E" w:rsidRDefault="00800C0E" w:rsidP="00800C0E">
            <w:pPr>
              <w:rPr>
                <w:lang w:val="sr-Latn-CS"/>
              </w:rPr>
            </w:pPr>
            <w:r>
              <w:rPr>
                <w:lang w:val="de-DE"/>
              </w:rPr>
              <w:t>Danilo</w:t>
            </w:r>
            <w:r>
              <w:rPr>
                <w:lang w:val="sr-Latn-CS"/>
              </w:rPr>
              <w:t xml:space="preserve"> </w:t>
            </w:r>
            <w:r>
              <w:rPr>
                <w:lang w:val="de-DE"/>
              </w:rPr>
              <w:t>Mladenovi</w:t>
            </w:r>
            <w:r>
              <w:rPr>
                <w:lang w:val="sr-Latn-CS"/>
              </w:rPr>
              <w:t>ć,</w:t>
            </w:r>
            <w:r>
              <w:rPr>
                <w:lang w:val="sr-Latn-RS"/>
              </w:rPr>
              <w:t xml:space="preserve"> </w:t>
            </w:r>
          </w:p>
          <w:p w14:paraId="1750FF16" w14:textId="2CA86A2A" w:rsidR="009860F9" w:rsidRDefault="00800C0E" w:rsidP="00800C0E">
            <w:pPr>
              <w:pStyle w:val="Tabletext"/>
              <w:rPr>
                <w:lang w:val="sr-Latn-CS"/>
              </w:rPr>
            </w:pPr>
            <w:r>
              <w:rPr>
                <w:lang w:val="de-DE"/>
              </w:rPr>
              <w:t>Tijana</w:t>
            </w:r>
            <w:r>
              <w:rPr>
                <w:lang w:val="sr-Latn-CS"/>
              </w:rPr>
              <w:t xml:space="preserve"> Đorić</w:t>
            </w:r>
          </w:p>
        </w:tc>
      </w:tr>
      <w:tr w:rsidR="009860F9" w:rsidRPr="00012693" w14:paraId="01A15FFD" w14:textId="77777777">
        <w:tc>
          <w:tcPr>
            <w:tcW w:w="2304" w:type="dxa"/>
          </w:tcPr>
          <w:p w14:paraId="2FF93559" w14:textId="77777777" w:rsidR="009860F9" w:rsidRDefault="009860F9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6805EE4" w14:textId="77777777" w:rsidR="009860F9" w:rsidRDefault="009860F9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5C51637" w14:textId="77777777" w:rsidR="009860F9" w:rsidRDefault="009860F9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74F1F719" w14:textId="77777777" w:rsidR="009860F9" w:rsidRDefault="009860F9">
            <w:pPr>
              <w:pStyle w:val="Tabletext"/>
              <w:rPr>
                <w:lang w:val="sr-Latn-CS"/>
              </w:rPr>
            </w:pPr>
          </w:p>
        </w:tc>
      </w:tr>
    </w:tbl>
    <w:p w14:paraId="26EC2196" w14:textId="77777777" w:rsidR="009860F9" w:rsidRDefault="009860F9">
      <w:pPr>
        <w:rPr>
          <w:lang w:val="sr-Latn-CS"/>
        </w:rPr>
      </w:pPr>
    </w:p>
    <w:p w14:paraId="4BD14591" w14:textId="77777777" w:rsidR="009860F9" w:rsidRDefault="0017770B">
      <w:pPr>
        <w:pStyle w:val="Title"/>
        <w:rPr>
          <w:lang w:val="sr-Latn-CS"/>
        </w:rPr>
      </w:pPr>
      <w:r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3666BB5B" w14:textId="77777777" w:rsidR="009860F9" w:rsidRDefault="0017770B">
      <w:pPr>
        <w:pStyle w:val="TOC1"/>
        <w:tabs>
          <w:tab w:val="left" w:pos="432"/>
        </w:tabs>
        <w:rPr>
          <w:sz w:val="24"/>
          <w:szCs w:val="24"/>
          <w:lang w:val="sr-Latn-C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lang w:val="sr-Latn-CS"/>
        </w:rPr>
        <w:t>1.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Cilj dokumenta</w:t>
      </w:r>
      <w:r w:rsidRPr="00012693">
        <w:rPr>
          <w:lang w:val="de-DE"/>
        </w:rPr>
        <w:tab/>
      </w:r>
      <w:r>
        <w:fldChar w:fldCharType="begin"/>
      </w:r>
      <w:r w:rsidRPr="00012693">
        <w:rPr>
          <w:lang w:val="de-DE"/>
        </w:rPr>
        <w:instrText xml:space="preserve"> PAGEREF _Toc163018886 \h </w:instrText>
      </w:r>
      <w:r>
        <w:fldChar w:fldCharType="separate"/>
      </w:r>
      <w:r w:rsidRPr="00012693">
        <w:rPr>
          <w:lang w:val="de-DE"/>
        </w:rPr>
        <w:t>4</w:t>
      </w:r>
      <w:r>
        <w:fldChar w:fldCharType="end"/>
      </w:r>
    </w:p>
    <w:p w14:paraId="1E2E74F7" w14:textId="77777777" w:rsidR="009860F9" w:rsidRDefault="0017770B">
      <w:pPr>
        <w:pStyle w:val="TOC1"/>
        <w:tabs>
          <w:tab w:val="left" w:pos="432"/>
        </w:tabs>
        <w:rPr>
          <w:sz w:val="24"/>
          <w:szCs w:val="24"/>
          <w:lang w:val="sr-Latn-CS"/>
        </w:rPr>
      </w:pPr>
      <w:r>
        <w:rPr>
          <w:lang w:val="sr-Latn-CS"/>
        </w:rPr>
        <w:t>2.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Opseg dokumenta</w:t>
      </w:r>
      <w:r w:rsidRPr="00012693">
        <w:rPr>
          <w:lang w:val="de-DE"/>
        </w:rPr>
        <w:tab/>
      </w:r>
      <w:r>
        <w:fldChar w:fldCharType="begin"/>
      </w:r>
      <w:r w:rsidRPr="00012693">
        <w:rPr>
          <w:lang w:val="de-DE"/>
        </w:rPr>
        <w:instrText xml:space="preserve"> PAGEREF _Toc163018887 \h </w:instrText>
      </w:r>
      <w:r>
        <w:fldChar w:fldCharType="separate"/>
      </w:r>
      <w:r w:rsidRPr="00012693">
        <w:rPr>
          <w:lang w:val="de-DE"/>
        </w:rPr>
        <w:t>4</w:t>
      </w:r>
      <w:r>
        <w:fldChar w:fldCharType="end"/>
      </w:r>
    </w:p>
    <w:p w14:paraId="7749F893" w14:textId="77777777" w:rsidR="009860F9" w:rsidRDefault="0017770B">
      <w:pPr>
        <w:pStyle w:val="TOC1"/>
        <w:tabs>
          <w:tab w:val="left" w:pos="432"/>
        </w:tabs>
        <w:rPr>
          <w:sz w:val="24"/>
          <w:szCs w:val="24"/>
          <w:lang w:val="sr-Latn-CS"/>
        </w:rPr>
      </w:pPr>
      <w:r>
        <w:rPr>
          <w:lang w:val="sr-Latn-CS"/>
        </w:rPr>
        <w:t>3.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Reference</w:t>
      </w:r>
      <w:r>
        <w:tab/>
      </w:r>
      <w:r>
        <w:fldChar w:fldCharType="begin"/>
      </w:r>
      <w:r>
        <w:instrText xml:space="preserve"> PAGEREF _Toc163018888 \h </w:instrText>
      </w:r>
      <w:r>
        <w:fldChar w:fldCharType="separate"/>
      </w:r>
      <w:r>
        <w:t>4</w:t>
      </w:r>
      <w:r>
        <w:fldChar w:fldCharType="end"/>
      </w:r>
    </w:p>
    <w:p w14:paraId="6BD21F3A" w14:textId="77777777" w:rsidR="009860F9" w:rsidRDefault="0017770B">
      <w:pPr>
        <w:pStyle w:val="TOC1"/>
        <w:tabs>
          <w:tab w:val="left" w:pos="432"/>
        </w:tabs>
        <w:rPr>
          <w:sz w:val="24"/>
          <w:szCs w:val="24"/>
          <w:lang w:val="sr-Latn-CS"/>
        </w:rPr>
      </w:pPr>
      <w:r>
        <w:rPr>
          <w:lang w:val="sr-Latn-CS"/>
        </w:rPr>
        <w:t>4.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Pregled slučajeva korišćenja</w:t>
      </w:r>
      <w:r>
        <w:tab/>
      </w:r>
      <w:r>
        <w:fldChar w:fldCharType="begin"/>
      </w:r>
      <w:r>
        <w:instrText xml:space="preserve"> PAGEREF _Toc163018889 \h </w:instrText>
      </w:r>
      <w:r>
        <w:fldChar w:fldCharType="separate"/>
      </w:r>
      <w:r>
        <w:t>4</w:t>
      </w:r>
      <w:r>
        <w:fldChar w:fldCharType="end"/>
      </w:r>
    </w:p>
    <w:p w14:paraId="7704EFC6" w14:textId="677D2050" w:rsidR="009860F9" w:rsidRDefault="0017770B">
      <w:pPr>
        <w:pStyle w:val="TOC1"/>
        <w:tabs>
          <w:tab w:val="left" w:pos="432"/>
        </w:tabs>
        <w:rPr>
          <w:sz w:val="24"/>
          <w:szCs w:val="24"/>
          <w:lang w:val="sr-Latn-CS"/>
        </w:rPr>
      </w:pPr>
      <w:r>
        <w:rPr>
          <w:lang w:val="sr-Latn-CS"/>
        </w:rPr>
        <w:t>5.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Profili korisnika</w:t>
      </w:r>
      <w:r>
        <w:tab/>
      </w:r>
      <w:r w:rsidR="002E68FF">
        <w:t>5</w:t>
      </w:r>
    </w:p>
    <w:p w14:paraId="136F7AF0" w14:textId="26D9D671" w:rsidR="009860F9" w:rsidRDefault="0017770B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>5.1</w:t>
      </w:r>
      <w:r>
        <w:rPr>
          <w:sz w:val="24"/>
          <w:szCs w:val="24"/>
          <w:lang w:val="sr-Latn-CS"/>
        </w:rPr>
        <w:tab/>
      </w:r>
      <w:r w:rsidR="00D4401A">
        <w:rPr>
          <w:lang w:val="sr-Latn-CS"/>
        </w:rPr>
        <w:t>Gost</w:t>
      </w:r>
      <w:r>
        <w:tab/>
      </w:r>
      <w:r w:rsidR="002E68FF">
        <w:t>5</w:t>
      </w:r>
    </w:p>
    <w:p w14:paraId="36CC1457" w14:textId="042F5B2B" w:rsidR="009860F9" w:rsidRDefault="0017770B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>5.2</w:t>
      </w:r>
      <w:r>
        <w:rPr>
          <w:sz w:val="24"/>
          <w:szCs w:val="24"/>
          <w:lang w:val="sr-Latn-CS"/>
        </w:rPr>
        <w:tab/>
      </w:r>
      <w:r w:rsidR="00D4401A">
        <w:rPr>
          <w:lang w:val="sr-Latn-CS"/>
        </w:rPr>
        <w:t>Korisnik</w:t>
      </w:r>
      <w:r>
        <w:tab/>
      </w:r>
      <w:r>
        <w:fldChar w:fldCharType="begin"/>
      </w:r>
      <w:r>
        <w:instrText xml:space="preserve"> PAGEREF _Toc163018892 \h </w:instrText>
      </w:r>
      <w:r>
        <w:fldChar w:fldCharType="separate"/>
      </w:r>
      <w:r>
        <w:t>6</w:t>
      </w:r>
      <w:r>
        <w:fldChar w:fldCharType="end"/>
      </w:r>
    </w:p>
    <w:p w14:paraId="4E352E90" w14:textId="13292750" w:rsidR="009860F9" w:rsidRDefault="0017770B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>5.3</w:t>
      </w:r>
      <w:r>
        <w:rPr>
          <w:sz w:val="24"/>
          <w:szCs w:val="24"/>
          <w:lang w:val="sr-Latn-CS"/>
        </w:rPr>
        <w:tab/>
      </w:r>
      <w:r w:rsidR="00D4401A">
        <w:rPr>
          <w:lang w:val="sr-Latn-CS"/>
        </w:rPr>
        <w:t>Administrator grupe</w:t>
      </w:r>
      <w:r>
        <w:tab/>
      </w:r>
      <w:r w:rsidR="002E68FF">
        <w:t>6</w:t>
      </w:r>
    </w:p>
    <w:p w14:paraId="0FDEFAFF" w14:textId="4B6784B7" w:rsidR="009860F9" w:rsidRDefault="0017770B" w:rsidP="00D4401A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>5.4</w:t>
      </w:r>
      <w:r>
        <w:rPr>
          <w:sz w:val="24"/>
          <w:szCs w:val="24"/>
          <w:lang w:val="sr-Latn-CS"/>
        </w:rPr>
        <w:tab/>
      </w:r>
      <w:r w:rsidR="00D4401A">
        <w:rPr>
          <w:lang w:val="sr-Latn-CS"/>
        </w:rPr>
        <w:t>Administrator stranice</w:t>
      </w:r>
      <w:r>
        <w:tab/>
      </w:r>
      <w:r w:rsidR="002E68FF">
        <w:t>6</w:t>
      </w:r>
    </w:p>
    <w:p w14:paraId="784FD416" w14:textId="74722096" w:rsidR="009860F9" w:rsidRDefault="0017770B">
      <w:pPr>
        <w:pStyle w:val="TOC1"/>
        <w:tabs>
          <w:tab w:val="left" w:pos="432"/>
        </w:tabs>
        <w:rPr>
          <w:sz w:val="24"/>
          <w:szCs w:val="24"/>
          <w:lang w:val="sr-Latn-CS"/>
        </w:rPr>
      </w:pPr>
      <w:r>
        <w:rPr>
          <w:lang w:val="sr-Latn-CS"/>
        </w:rPr>
        <w:t>6.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Opis slučajeva korišćenja</w:t>
      </w:r>
      <w:r w:rsidRPr="00012693">
        <w:rPr>
          <w:lang w:val="sr-Latn-CS"/>
        </w:rPr>
        <w:tab/>
      </w:r>
      <w:r w:rsidR="002E68FF">
        <w:t>6</w:t>
      </w:r>
    </w:p>
    <w:p w14:paraId="29884CD3" w14:textId="6DE7751C" w:rsidR="009860F9" w:rsidRDefault="0017770B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>6.1</w:t>
      </w:r>
      <w:r>
        <w:rPr>
          <w:sz w:val="24"/>
          <w:szCs w:val="24"/>
          <w:lang w:val="sr-Latn-CS"/>
        </w:rPr>
        <w:tab/>
      </w:r>
      <w:r w:rsidR="00DE3F00">
        <w:rPr>
          <w:lang w:val="sr-Latn-CS"/>
        </w:rPr>
        <w:t>Pregled novosti</w:t>
      </w:r>
      <w:r w:rsidRPr="00012693">
        <w:rPr>
          <w:lang w:val="sr-Latn-CS"/>
        </w:rPr>
        <w:tab/>
      </w:r>
      <w:r w:rsidR="002E68FF">
        <w:t>6</w:t>
      </w:r>
    </w:p>
    <w:p w14:paraId="764331A4" w14:textId="5D561A68" w:rsidR="00EB4A63" w:rsidRDefault="0017770B" w:rsidP="00EB4A63">
      <w:pPr>
        <w:pStyle w:val="TOC2"/>
        <w:tabs>
          <w:tab w:val="left" w:pos="1000"/>
        </w:tabs>
      </w:pPr>
      <w:r>
        <w:rPr>
          <w:lang w:val="sr-Latn-CS"/>
        </w:rPr>
        <w:t>6.2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Pregled </w:t>
      </w:r>
      <w:r w:rsidR="00DE3F00">
        <w:rPr>
          <w:lang w:val="sr-Latn-CS"/>
        </w:rPr>
        <w:t>informacija</w:t>
      </w:r>
      <w:r>
        <w:tab/>
      </w:r>
      <w:r w:rsidR="002E68FF">
        <w:t>6</w:t>
      </w:r>
    </w:p>
    <w:p w14:paraId="020390CC" w14:textId="213F4366" w:rsidR="009860F9" w:rsidRPr="00EB4A63" w:rsidRDefault="00EB4A63" w:rsidP="00EB4A63">
      <w:pPr>
        <w:pStyle w:val="TOC2"/>
        <w:tabs>
          <w:tab w:val="left" w:pos="1000"/>
        </w:tabs>
        <w:rPr>
          <w:lang w:val="sr-Latn-CS"/>
        </w:rPr>
      </w:pPr>
      <w:r>
        <w:rPr>
          <w:lang w:val="sr-Latn-CS"/>
        </w:rPr>
        <w:t xml:space="preserve">   </w:t>
      </w:r>
      <w:r w:rsidR="0017770B">
        <w:rPr>
          <w:lang w:val="sr-Latn-CS"/>
        </w:rPr>
        <w:t>6.</w:t>
      </w:r>
      <w:r w:rsidR="00DE3F00">
        <w:rPr>
          <w:lang w:val="sr-Latn-CS"/>
        </w:rPr>
        <w:t>2.</w:t>
      </w:r>
      <w:r>
        <w:rPr>
          <w:lang w:val="sr-Latn-CS"/>
        </w:rPr>
        <w:t>1</w:t>
      </w:r>
      <w:r>
        <w:rPr>
          <w:lang w:val="sr-Latn-CS"/>
        </w:rPr>
        <w:tab/>
        <w:t xml:space="preserve">      </w:t>
      </w:r>
      <w:r w:rsidR="0017770B">
        <w:rPr>
          <w:lang w:val="sr-Latn-CS"/>
        </w:rPr>
        <w:t xml:space="preserve">Pregled </w:t>
      </w:r>
      <w:r w:rsidR="00DE3F00">
        <w:rPr>
          <w:lang w:val="sr-Latn-CS"/>
        </w:rPr>
        <w:t>postavljenih oglasa</w:t>
      </w:r>
      <w:r w:rsidR="0017770B" w:rsidRPr="00EB4A63">
        <w:rPr>
          <w:lang w:val="sr-Latn-CS"/>
        </w:rPr>
        <w:tab/>
      </w:r>
      <w:r w:rsidR="00D65616">
        <w:t>6</w:t>
      </w:r>
    </w:p>
    <w:p w14:paraId="5DD69762" w14:textId="69716795" w:rsidR="009860F9" w:rsidRDefault="00EB4A63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   </w:t>
      </w:r>
      <w:r w:rsidR="0017770B">
        <w:rPr>
          <w:lang w:val="sr-Latn-CS"/>
        </w:rPr>
        <w:t>6.</w:t>
      </w:r>
      <w:r>
        <w:rPr>
          <w:lang w:val="sr-Latn-CS"/>
        </w:rPr>
        <w:t>2.2</w:t>
      </w:r>
      <w:r>
        <w:rPr>
          <w:lang w:val="sr-Latn-CS"/>
        </w:rPr>
        <w:tab/>
        <w:t xml:space="preserve">      </w:t>
      </w:r>
      <w:r w:rsidR="00DE3F00">
        <w:rPr>
          <w:lang w:val="sr-Latn-CS"/>
        </w:rPr>
        <w:t>Pregled postavljenih recenzija</w:t>
      </w:r>
      <w:r w:rsidR="0017770B" w:rsidRPr="00EB4A63">
        <w:rPr>
          <w:lang w:val="sr-Latn-CS"/>
        </w:rPr>
        <w:tab/>
      </w:r>
      <w:r w:rsidR="00D65616">
        <w:t>7</w:t>
      </w:r>
    </w:p>
    <w:p w14:paraId="0C7A6A11" w14:textId="0F56EA41" w:rsidR="009860F9" w:rsidRDefault="00EB4A63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   6.2.3</w:t>
      </w:r>
      <w:r>
        <w:rPr>
          <w:lang w:val="sr-Latn-CS"/>
        </w:rPr>
        <w:tab/>
        <w:t xml:space="preserve">      </w:t>
      </w:r>
      <w:r w:rsidR="00DE3F00">
        <w:rPr>
          <w:lang w:val="sr-Latn-CS"/>
        </w:rPr>
        <w:t>Pretraživanje grupa</w:t>
      </w:r>
      <w:r w:rsidR="0017770B">
        <w:rPr>
          <w:lang w:val="sr-Latn-CS"/>
        </w:rPr>
        <w:tab/>
      </w:r>
      <w:r w:rsidR="00D65616">
        <w:t>7</w:t>
      </w:r>
    </w:p>
    <w:p w14:paraId="4F43C207" w14:textId="0D87BA44" w:rsidR="009860F9" w:rsidRDefault="00EB4A63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   6.2.4</w:t>
      </w:r>
      <w:r>
        <w:rPr>
          <w:lang w:val="sr-Latn-CS"/>
        </w:rPr>
        <w:tab/>
        <w:t xml:space="preserve">      </w:t>
      </w:r>
      <w:r w:rsidR="00DE3F00">
        <w:rPr>
          <w:lang w:val="sr-Latn-CS"/>
        </w:rPr>
        <w:t>Sortiranje grupa</w:t>
      </w:r>
      <w:r w:rsidR="0017770B">
        <w:rPr>
          <w:lang w:val="sr-Latn-CS"/>
        </w:rPr>
        <w:tab/>
      </w:r>
      <w:r w:rsidR="00DE3F00" w:rsidRPr="00EB4A63">
        <w:rPr>
          <w:lang w:val="sr-Latn-CS"/>
        </w:rPr>
        <w:t>8</w:t>
      </w:r>
    </w:p>
    <w:p w14:paraId="757754B1" w14:textId="15E58989" w:rsidR="009860F9" w:rsidRDefault="00EB4A63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   </w:t>
      </w:r>
      <w:r w:rsidR="00DE3F00">
        <w:rPr>
          <w:lang w:val="sr-Latn-CS"/>
        </w:rPr>
        <w:t>6.</w:t>
      </w:r>
      <w:r>
        <w:rPr>
          <w:lang w:val="sr-Latn-CS"/>
        </w:rPr>
        <w:t>2.5</w:t>
      </w:r>
      <w:r>
        <w:rPr>
          <w:lang w:val="sr-Latn-CS"/>
        </w:rPr>
        <w:tab/>
        <w:t xml:space="preserve">      </w:t>
      </w:r>
      <w:r w:rsidR="00DE3F00">
        <w:rPr>
          <w:lang w:val="sr-Latn-CS"/>
        </w:rPr>
        <w:t>Pretraživanje knjiga</w:t>
      </w:r>
      <w:r w:rsidR="0017770B">
        <w:rPr>
          <w:lang w:val="sr-Latn-CS"/>
        </w:rPr>
        <w:tab/>
      </w:r>
      <w:r w:rsidR="00D65616">
        <w:t>8</w:t>
      </w:r>
    </w:p>
    <w:p w14:paraId="7DF8F572" w14:textId="443C9791" w:rsidR="009860F9" w:rsidRDefault="0017770B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>6.</w:t>
      </w:r>
      <w:r w:rsidR="00EB4A63">
        <w:rPr>
          <w:lang w:val="sr-Latn-CS"/>
        </w:rPr>
        <w:t>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Pr</w:t>
      </w:r>
      <w:r w:rsidR="00EB4A63">
        <w:rPr>
          <w:lang w:val="sr-Latn-CS"/>
        </w:rPr>
        <w:t>ijavljivanje</w:t>
      </w:r>
      <w:r>
        <w:rPr>
          <w:lang w:val="sr-Latn-CS"/>
        </w:rPr>
        <w:tab/>
      </w:r>
      <w:r w:rsidR="00D65616">
        <w:rPr>
          <w:lang w:val="sr-Latn-CS"/>
        </w:rPr>
        <w:t>8</w:t>
      </w:r>
    </w:p>
    <w:p w14:paraId="52ED0D06" w14:textId="0FE41612" w:rsidR="009860F9" w:rsidRDefault="00EB4A63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>6.4</w:t>
      </w:r>
      <w:r w:rsidR="0017770B">
        <w:rPr>
          <w:sz w:val="24"/>
          <w:szCs w:val="24"/>
          <w:lang w:val="sr-Latn-CS"/>
        </w:rPr>
        <w:tab/>
      </w:r>
      <w:r>
        <w:rPr>
          <w:lang w:val="sr-Latn-CS"/>
        </w:rPr>
        <w:t>Ažuriranje podataka</w:t>
      </w:r>
      <w:r w:rsidR="0017770B">
        <w:rPr>
          <w:lang w:val="sr-Latn-CS"/>
        </w:rPr>
        <w:tab/>
      </w:r>
      <w:r w:rsidRPr="00EB4A63">
        <w:rPr>
          <w:lang w:val="sr-Latn-CS"/>
        </w:rPr>
        <w:t>1</w:t>
      </w:r>
      <w:r w:rsidR="00D65616">
        <w:rPr>
          <w:lang w:val="sr-Latn-CS"/>
        </w:rPr>
        <w:t>0</w:t>
      </w:r>
    </w:p>
    <w:p w14:paraId="6B198DB2" w14:textId="0022AA61" w:rsidR="009860F9" w:rsidRDefault="00EB4A63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    6.4.1</w:t>
      </w:r>
      <w:r w:rsidR="0017770B">
        <w:rPr>
          <w:sz w:val="24"/>
          <w:szCs w:val="24"/>
          <w:lang w:val="sr-Latn-CS"/>
        </w:rPr>
        <w:tab/>
      </w:r>
      <w:r>
        <w:rPr>
          <w:sz w:val="24"/>
          <w:szCs w:val="24"/>
          <w:lang w:val="sr-Latn-CS"/>
        </w:rPr>
        <w:t xml:space="preserve"> </w:t>
      </w:r>
      <w:r>
        <w:rPr>
          <w:lang w:val="sr-Latn-CS"/>
        </w:rPr>
        <w:t>Ažuriranje ličnih podataka</w:t>
      </w:r>
      <w:r w:rsidR="0017770B">
        <w:rPr>
          <w:lang w:val="sr-Latn-CS"/>
        </w:rPr>
        <w:tab/>
      </w:r>
      <w:r w:rsidRPr="00EB4A63">
        <w:rPr>
          <w:lang w:val="sr-Latn-CS"/>
        </w:rPr>
        <w:t>1</w:t>
      </w:r>
      <w:r w:rsidR="00D65616">
        <w:rPr>
          <w:lang w:val="sr-Latn-CS"/>
        </w:rPr>
        <w:t>0</w:t>
      </w:r>
    </w:p>
    <w:p w14:paraId="4E5DE2CB" w14:textId="099A0E0B" w:rsidR="009860F9" w:rsidRDefault="00EB4A63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    6.4.2</w:t>
      </w:r>
      <w:r w:rsidR="0017770B">
        <w:rPr>
          <w:sz w:val="24"/>
          <w:szCs w:val="24"/>
          <w:lang w:val="sr-Latn-CS"/>
        </w:rPr>
        <w:tab/>
      </w:r>
      <w:r>
        <w:rPr>
          <w:sz w:val="24"/>
          <w:szCs w:val="24"/>
          <w:lang w:val="sr-Latn-CS"/>
        </w:rPr>
        <w:t xml:space="preserve"> </w:t>
      </w:r>
      <w:r>
        <w:rPr>
          <w:lang w:val="sr-Latn-CS"/>
        </w:rPr>
        <w:t>Ažuriranje sopstvenih recenzija</w:t>
      </w:r>
      <w:r w:rsidR="0017770B">
        <w:rPr>
          <w:lang w:val="sr-Latn-CS"/>
        </w:rPr>
        <w:tab/>
      </w:r>
      <w:r w:rsidRPr="00EB4A63">
        <w:rPr>
          <w:lang w:val="sr-Latn-CS"/>
        </w:rPr>
        <w:t>1</w:t>
      </w:r>
      <w:r w:rsidR="00D65616">
        <w:rPr>
          <w:lang w:val="sr-Latn-CS"/>
        </w:rPr>
        <w:t>1</w:t>
      </w:r>
    </w:p>
    <w:p w14:paraId="02D26CC7" w14:textId="48CDA704" w:rsidR="009860F9" w:rsidRDefault="0017770B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>
        <w:rPr>
          <w:lang w:val="sr-Latn-CS"/>
        </w:rPr>
        <w:t>6.</w:t>
      </w:r>
      <w:r w:rsidR="00EB4A63">
        <w:rPr>
          <w:lang w:val="sr-Latn-CS"/>
        </w:rPr>
        <w:t>5</w:t>
      </w:r>
      <w:r>
        <w:rPr>
          <w:sz w:val="24"/>
          <w:szCs w:val="24"/>
          <w:lang w:val="sr-Latn-CS"/>
        </w:rPr>
        <w:tab/>
      </w:r>
      <w:r w:rsidR="00EB4A63">
        <w:rPr>
          <w:lang w:val="sr-Latn-CS"/>
        </w:rPr>
        <w:t>Pisanje recenzija o knjigama</w:t>
      </w:r>
      <w:r>
        <w:rPr>
          <w:lang w:val="sr-Latn-CS"/>
        </w:rPr>
        <w:tab/>
      </w:r>
      <w:r w:rsidR="00EB4A63" w:rsidRPr="00EB4A63">
        <w:rPr>
          <w:lang w:val="sr-Latn-CS"/>
        </w:rPr>
        <w:t>1</w:t>
      </w:r>
      <w:r w:rsidR="00D65616">
        <w:rPr>
          <w:lang w:val="sr-Latn-CS"/>
        </w:rPr>
        <w:t>2</w:t>
      </w:r>
    </w:p>
    <w:p w14:paraId="5DA3B867" w14:textId="069BE03B" w:rsidR="009860F9" w:rsidRDefault="00EB4A63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>
        <w:rPr>
          <w:lang w:val="sr-Latn-CS"/>
        </w:rPr>
        <w:t>6.6</w:t>
      </w:r>
      <w:r w:rsidR="0017770B">
        <w:rPr>
          <w:sz w:val="24"/>
          <w:szCs w:val="24"/>
          <w:lang w:val="sr-Latn-CS"/>
        </w:rPr>
        <w:tab/>
      </w:r>
      <w:r>
        <w:rPr>
          <w:lang w:val="sr-Latn-CS"/>
        </w:rPr>
        <w:t>Postavljanje oglasa za razmenu knjiga</w:t>
      </w:r>
      <w:r w:rsidR="0017770B">
        <w:rPr>
          <w:lang w:val="sr-Latn-CS"/>
        </w:rPr>
        <w:tab/>
      </w:r>
      <w:r w:rsidR="0017770B">
        <w:fldChar w:fldCharType="begin"/>
      </w:r>
      <w:r w:rsidR="0017770B">
        <w:rPr>
          <w:lang w:val="sr-Latn-CS"/>
        </w:rPr>
        <w:instrText xml:space="preserve"> </w:instrText>
      </w:r>
      <w:r w:rsidR="0017770B">
        <w:instrText>PAGEREF</w:instrText>
      </w:r>
      <w:r w:rsidR="0017770B">
        <w:rPr>
          <w:lang w:val="sr-Latn-CS"/>
        </w:rPr>
        <w:instrText xml:space="preserve"> _</w:instrText>
      </w:r>
      <w:r w:rsidR="0017770B">
        <w:instrText>Toc</w:instrText>
      </w:r>
      <w:r w:rsidR="0017770B">
        <w:rPr>
          <w:lang w:val="sr-Latn-CS"/>
        </w:rPr>
        <w:instrText>163018909 \</w:instrText>
      </w:r>
      <w:r w:rsidR="0017770B">
        <w:instrText>h</w:instrText>
      </w:r>
      <w:r w:rsidR="0017770B">
        <w:rPr>
          <w:lang w:val="sr-Latn-CS"/>
        </w:rPr>
        <w:instrText xml:space="preserve"> </w:instrText>
      </w:r>
      <w:r w:rsidR="0017770B">
        <w:fldChar w:fldCharType="separate"/>
      </w:r>
      <w:r w:rsidR="0017770B">
        <w:rPr>
          <w:lang w:val="sr-Latn-CS"/>
        </w:rPr>
        <w:t>1</w:t>
      </w:r>
      <w:r w:rsidR="00D65616">
        <w:rPr>
          <w:lang w:val="sr-Latn-CS"/>
        </w:rPr>
        <w:t>2</w:t>
      </w:r>
      <w:r w:rsidR="0017770B">
        <w:fldChar w:fldCharType="end"/>
      </w:r>
    </w:p>
    <w:p w14:paraId="6CE62467" w14:textId="081C8B83" w:rsidR="009860F9" w:rsidRDefault="00EB4A63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>
        <w:rPr>
          <w:lang w:val="sr-Latn-CS"/>
        </w:rPr>
        <w:t>6.7</w:t>
      </w:r>
      <w:r w:rsidR="0017770B">
        <w:rPr>
          <w:sz w:val="24"/>
          <w:szCs w:val="24"/>
          <w:lang w:val="sr-Latn-CS"/>
        </w:rPr>
        <w:tab/>
      </w:r>
      <w:r>
        <w:rPr>
          <w:lang w:val="sr-Latn-CS"/>
        </w:rPr>
        <w:t>Učlanjivanje u grupu i kreiranje novih grupa</w:t>
      </w:r>
      <w:r w:rsidR="0017770B">
        <w:rPr>
          <w:lang w:val="sr-Latn-CS"/>
        </w:rPr>
        <w:tab/>
      </w:r>
      <w:r w:rsidR="0017770B">
        <w:fldChar w:fldCharType="begin"/>
      </w:r>
      <w:r w:rsidR="0017770B">
        <w:rPr>
          <w:lang w:val="sr-Latn-CS"/>
        </w:rPr>
        <w:instrText xml:space="preserve"> </w:instrText>
      </w:r>
      <w:r w:rsidR="0017770B" w:rsidRPr="00EB4A63">
        <w:rPr>
          <w:lang w:val="de-DE"/>
        </w:rPr>
        <w:instrText>PAGEREF</w:instrText>
      </w:r>
      <w:r w:rsidR="0017770B">
        <w:rPr>
          <w:lang w:val="sr-Latn-CS"/>
        </w:rPr>
        <w:instrText xml:space="preserve"> _</w:instrText>
      </w:r>
      <w:r w:rsidR="0017770B" w:rsidRPr="00EB4A63">
        <w:rPr>
          <w:lang w:val="de-DE"/>
        </w:rPr>
        <w:instrText>Toc</w:instrText>
      </w:r>
      <w:r w:rsidR="0017770B">
        <w:rPr>
          <w:lang w:val="sr-Latn-CS"/>
        </w:rPr>
        <w:instrText>163018910 \</w:instrText>
      </w:r>
      <w:r w:rsidR="0017770B" w:rsidRPr="00EB4A63">
        <w:rPr>
          <w:lang w:val="de-DE"/>
        </w:rPr>
        <w:instrText>h</w:instrText>
      </w:r>
      <w:r w:rsidR="0017770B">
        <w:rPr>
          <w:lang w:val="sr-Latn-CS"/>
        </w:rPr>
        <w:instrText xml:space="preserve"> </w:instrText>
      </w:r>
      <w:r w:rsidR="0017770B">
        <w:fldChar w:fldCharType="separate"/>
      </w:r>
      <w:r w:rsidR="0017770B">
        <w:rPr>
          <w:lang w:val="sr-Latn-CS"/>
        </w:rPr>
        <w:t>1</w:t>
      </w:r>
      <w:r w:rsidR="00D65616">
        <w:rPr>
          <w:lang w:val="sr-Latn-CS"/>
        </w:rPr>
        <w:t>3</w:t>
      </w:r>
      <w:r w:rsidR="0017770B">
        <w:fldChar w:fldCharType="end"/>
      </w:r>
    </w:p>
    <w:p w14:paraId="72503B79" w14:textId="501B294E" w:rsidR="009860F9" w:rsidRDefault="00EB4A63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>
        <w:rPr>
          <w:lang w:val="sr-Latn-CS"/>
        </w:rPr>
        <w:t>6.</w:t>
      </w:r>
      <w:r w:rsidR="009A4560">
        <w:rPr>
          <w:lang w:val="sr-Latn-CS"/>
        </w:rPr>
        <w:t>8</w:t>
      </w:r>
      <w:r w:rsidR="0017770B">
        <w:rPr>
          <w:sz w:val="24"/>
          <w:szCs w:val="24"/>
          <w:lang w:val="sr-Latn-CS"/>
        </w:rPr>
        <w:tab/>
      </w:r>
      <w:r>
        <w:rPr>
          <w:lang w:val="sr-Latn-CS"/>
        </w:rPr>
        <w:t>Ažuriranje podataka o grupi</w:t>
      </w:r>
      <w:r w:rsidR="0017770B">
        <w:rPr>
          <w:lang w:val="sr-Latn-CS"/>
        </w:rPr>
        <w:tab/>
      </w:r>
      <w:r w:rsidR="0017770B">
        <w:fldChar w:fldCharType="begin"/>
      </w:r>
      <w:r w:rsidR="0017770B">
        <w:rPr>
          <w:lang w:val="sr-Latn-CS"/>
        </w:rPr>
        <w:instrText xml:space="preserve"> </w:instrText>
      </w:r>
      <w:r w:rsidR="0017770B">
        <w:instrText>PAGEREF</w:instrText>
      </w:r>
      <w:r w:rsidR="0017770B">
        <w:rPr>
          <w:lang w:val="sr-Latn-CS"/>
        </w:rPr>
        <w:instrText xml:space="preserve"> _</w:instrText>
      </w:r>
      <w:r w:rsidR="0017770B">
        <w:instrText>Toc</w:instrText>
      </w:r>
      <w:r w:rsidR="0017770B">
        <w:rPr>
          <w:lang w:val="sr-Latn-CS"/>
        </w:rPr>
        <w:instrText>163018912 \</w:instrText>
      </w:r>
      <w:r w:rsidR="0017770B">
        <w:instrText>h</w:instrText>
      </w:r>
      <w:r w:rsidR="0017770B">
        <w:rPr>
          <w:lang w:val="sr-Latn-CS"/>
        </w:rPr>
        <w:instrText xml:space="preserve"> </w:instrText>
      </w:r>
      <w:r w:rsidR="0017770B">
        <w:fldChar w:fldCharType="separate"/>
      </w:r>
      <w:r w:rsidR="0017770B">
        <w:rPr>
          <w:lang w:val="sr-Latn-CS"/>
        </w:rPr>
        <w:t>1</w:t>
      </w:r>
      <w:r w:rsidR="009A4560">
        <w:rPr>
          <w:lang w:val="sr-Latn-CS"/>
        </w:rPr>
        <w:t>3</w:t>
      </w:r>
      <w:r w:rsidR="0017770B">
        <w:fldChar w:fldCharType="end"/>
      </w:r>
    </w:p>
    <w:p w14:paraId="0B0676B7" w14:textId="2206197E" w:rsidR="009860F9" w:rsidRDefault="00EB4A63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>
        <w:rPr>
          <w:lang w:val="sr-Latn-CS"/>
        </w:rPr>
        <w:t>6.</w:t>
      </w:r>
      <w:r w:rsidR="009A4560">
        <w:rPr>
          <w:lang w:val="sr-Latn-CS"/>
        </w:rPr>
        <w:t>9</w:t>
      </w:r>
      <w:r w:rsidR="0017770B">
        <w:rPr>
          <w:sz w:val="24"/>
          <w:szCs w:val="24"/>
          <w:lang w:val="sr-Latn-CS"/>
        </w:rPr>
        <w:tab/>
      </w:r>
      <w:r>
        <w:rPr>
          <w:lang w:val="sr-Latn-CS"/>
        </w:rPr>
        <w:t>Održavanje sistema</w:t>
      </w:r>
      <w:r w:rsidR="0017770B">
        <w:rPr>
          <w:lang w:val="sr-Latn-CS"/>
        </w:rPr>
        <w:tab/>
      </w:r>
      <w:r w:rsidR="0017770B">
        <w:fldChar w:fldCharType="begin"/>
      </w:r>
      <w:r w:rsidR="0017770B">
        <w:rPr>
          <w:lang w:val="sr-Latn-CS"/>
        </w:rPr>
        <w:instrText xml:space="preserve"> </w:instrText>
      </w:r>
      <w:r w:rsidR="0017770B">
        <w:instrText>PAGEREF</w:instrText>
      </w:r>
      <w:r w:rsidR="0017770B">
        <w:rPr>
          <w:lang w:val="sr-Latn-CS"/>
        </w:rPr>
        <w:instrText xml:space="preserve"> _</w:instrText>
      </w:r>
      <w:r w:rsidR="0017770B">
        <w:instrText>Toc</w:instrText>
      </w:r>
      <w:r w:rsidR="0017770B">
        <w:rPr>
          <w:lang w:val="sr-Latn-CS"/>
        </w:rPr>
        <w:instrText>163018913 \</w:instrText>
      </w:r>
      <w:r w:rsidR="0017770B">
        <w:instrText>h</w:instrText>
      </w:r>
      <w:r w:rsidR="0017770B">
        <w:rPr>
          <w:lang w:val="sr-Latn-CS"/>
        </w:rPr>
        <w:instrText xml:space="preserve"> </w:instrText>
      </w:r>
      <w:r w:rsidR="0017770B">
        <w:fldChar w:fldCharType="separate"/>
      </w:r>
      <w:r w:rsidR="0017770B">
        <w:rPr>
          <w:lang w:val="sr-Latn-CS"/>
        </w:rPr>
        <w:t>1</w:t>
      </w:r>
      <w:r w:rsidR="00D65616">
        <w:rPr>
          <w:lang w:val="sr-Latn-CS"/>
        </w:rPr>
        <w:t>4</w:t>
      </w:r>
      <w:r w:rsidR="0017770B">
        <w:fldChar w:fldCharType="end"/>
      </w:r>
    </w:p>
    <w:p w14:paraId="1204F15F" w14:textId="7DD4F3B5" w:rsidR="009860F9" w:rsidRDefault="00EB4A63">
      <w:pPr>
        <w:pStyle w:val="TOC2"/>
        <w:tabs>
          <w:tab w:val="left" w:pos="1200"/>
        </w:tabs>
        <w:rPr>
          <w:sz w:val="24"/>
          <w:szCs w:val="24"/>
          <w:lang w:val="sr-Latn-CS"/>
        </w:rPr>
      </w:pPr>
      <w:r>
        <w:rPr>
          <w:lang w:val="sr-Latn-CS"/>
        </w:rPr>
        <w:t>6.1</w:t>
      </w:r>
      <w:r w:rsidR="009A4560">
        <w:rPr>
          <w:lang w:val="sr-Latn-CS"/>
        </w:rPr>
        <w:t>0</w:t>
      </w:r>
      <w:r w:rsidR="0017770B">
        <w:rPr>
          <w:sz w:val="24"/>
          <w:szCs w:val="24"/>
          <w:lang w:val="sr-Latn-CS"/>
        </w:rPr>
        <w:tab/>
      </w:r>
      <w:r>
        <w:rPr>
          <w:lang w:val="sr-Latn-CS"/>
        </w:rPr>
        <w:t>Dodavanje novih knjiga u bazu podataka</w:t>
      </w:r>
      <w:r w:rsidR="0017770B">
        <w:rPr>
          <w:lang w:val="sr-Latn-CS"/>
        </w:rPr>
        <w:tab/>
      </w:r>
      <w:r w:rsidR="00D65616">
        <w:t>1</w:t>
      </w:r>
      <w:r w:rsidR="000466C9">
        <w:t>4</w:t>
      </w:r>
    </w:p>
    <w:p w14:paraId="455AE406" w14:textId="75D38034" w:rsidR="00EB4A63" w:rsidRPr="00EB4A63" w:rsidRDefault="00EB4A63" w:rsidP="00EB4A63">
      <w:pPr>
        <w:pStyle w:val="TOC2"/>
        <w:tabs>
          <w:tab w:val="left" w:pos="1200"/>
        </w:tabs>
      </w:pPr>
      <w:r>
        <w:rPr>
          <w:lang w:val="sr-Latn-CS"/>
        </w:rPr>
        <w:t>6.1</w:t>
      </w:r>
      <w:r w:rsidR="009A4560">
        <w:rPr>
          <w:lang w:val="sr-Latn-CS"/>
        </w:rPr>
        <w:t>1</w:t>
      </w:r>
      <w:r>
        <w:rPr>
          <w:sz w:val="24"/>
          <w:szCs w:val="24"/>
          <w:lang w:val="sr-Latn-CS"/>
        </w:rPr>
        <w:tab/>
      </w:r>
      <w:r w:rsidR="000466C9">
        <w:rPr>
          <w:lang w:val="sr-Latn-CS"/>
        </w:rPr>
        <w:t>Odobravanje</w:t>
      </w:r>
      <w:r w:rsidR="003801AC">
        <w:rPr>
          <w:lang w:val="sr-Latn-CS"/>
        </w:rPr>
        <w:t xml:space="preserve"> </w:t>
      </w:r>
      <w:r>
        <w:rPr>
          <w:lang w:val="sr-Latn-CS"/>
        </w:rPr>
        <w:t xml:space="preserve"> korisnika</w:t>
      </w:r>
      <w:r>
        <w:rPr>
          <w:lang w:val="sr-Latn-CS"/>
        </w:rPr>
        <w:tab/>
      </w:r>
      <w:r w:rsidR="00D65616">
        <w:t>15</w:t>
      </w:r>
    </w:p>
    <w:p w14:paraId="0FD3559C" w14:textId="08CCFC0D" w:rsidR="009860F9" w:rsidRDefault="0017770B">
      <w:pPr>
        <w:pStyle w:val="TOC1"/>
        <w:tabs>
          <w:tab w:val="left" w:pos="432"/>
        </w:tabs>
        <w:rPr>
          <w:sz w:val="24"/>
          <w:szCs w:val="24"/>
          <w:lang w:val="sr-Latn-CS"/>
        </w:rPr>
      </w:pPr>
      <w:r>
        <w:rPr>
          <w:lang w:val="sr-Latn-CS"/>
        </w:rPr>
        <w:t>7.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Dodatni zahtevi</w:t>
      </w:r>
      <w:r>
        <w:rPr>
          <w:lang w:val="sr-Latn-CS"/>
        </w:rPr>
        <w:tab/>
      </w:r>
      <w:r>
        <w:fldChar w:fldCharType="begin"/>
      </w:r>
      <w:r>
        <w:rPr>
          <w:lang w:val="sr-Latn-CS"/>
        </w:rPr>
        <w:instrText xml:space="preserve"> </w:instrText>
      </w:r>
      <w:r>
        <w:instrText>PAGEREF</w:instrText>
      </w:r>
      <w:r>
        <w:rPr>
          <w:lang w:val="sr-Latn-CS"/>
        </w:rPr>
        <w:instrText xml:space="preserve"> _</w:instrText>
      </w:r>
      <w:r>
        <w:instrText>Toc</w:instrText>
      </w:r>
      <w:r>
        <w:rPr>
          <w:lang w:val="sr-Latn-CS"/>
        </w:rPr>
        <w:instrText>163018916 \</w:instrText>
      </w:r>
      <w:r>
        <w:instrText>h</w:instrText>
      </w:r>
      <w:r>
        <w:rPr>
          <w:lang w:val="sr-Latn-CS"/>
        </w:rPr>
        <w:instrText xml:space="preserve"> </w:instrText>
      </w:r>
      <w:r>
        <w:fldChar w:fldCharType="separate"/>
      </w:r>
      <w:r>
        <w:rPr>
          <w:lang w:val="sr-Latn-CS"/>
        </w:rPr>
        <w:t>1</w:t>
      </w:r>
      <w:r w:rsidR="00D65616">
        <w:rPr>
          <w:lang w:val="sr-Latn-CS"/>
        </w:rPr>
        <w:t>5</w:t>
      </w:r>
      <w:r>
        <w:fldChar w:fldCharType="end"/>
      </w:r>
    </w:p>
    <w:p w14:paraId="3987F752" w14:textId="5E4528FE" w:rsidR="009860F9" w:rsidRDefault="0017770B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>7.1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Funkcionalnost</w:t>
      </w:r>
      <w:r>
        <w:tab/>
      </w:r>
      <w:r>
        <w:fldChar w:fldCharType="begin"/>
      </w:r>
      <w:r>
        <w:instrText xml:space="preserve"> PAGEREF _Toc163018917 \h </w:instrText>
      </w:r>
      <w:r>
        <w:fldChar w:fldCharType="separate"/>
      </w:r>
      <w:r>
        <w:t>1</w:t>
      </w:r>
      <w:r w:rsidR="00D65616">
        <w:t>5</w:t>
      </w:r>
      <w:r>
        <w:fldChar w:fldCharType="end"/>
      </w:r>
    </w:p>
    <w:p w14:paraId="3027E0BA" w14:textId="7CDE34AA" w:rsidR="009860F9" w:rsidRDefault="0017770B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>7.2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Upotrebivost</w:t>
      </w:r>
      <w:r>
        <w:tab/>
      </w:r>
      <w:r w:rsidR="00D65616">
        <w:t>15</w:t>
      </w:r>
    </w:p>
    <w:p w14:paraId="04E5148B" w14:textId="15742182" w:rsidR="009860F9" w:rsidRDefault="0017770B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>7.3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Pouzdanost</w:t>
      </w:r>
      <w:r>
        <w:tab/>
      </w:r>
      <w:r w:rsidR="00D65616">
        <w:t>16</w:t>
      </w:r>
    </w:p>
    <w:p w14:paraId="6351CB39" w14:textId="01460710" w:rsidR="009860F9" w:rsidRDefault="0017770B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>7.4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Performanse</w:t>
      </w:r>
      <w:r>
        <w:tab/>
      </w:r>
      <w:r w:rsidR="00D65616">
        <w:t>16</w:t>
      </w:r>
    </w:p>
    <w:p w14:paraId="53EE226C" w14:textId="3ADF4EBA" w:rsidR="009860F9" w:rsidRDefault="0017770B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>7.5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Podrška i održavanje</w:t>
      </w:r>
      <w:r>
        <w:tab/>
      </w:r>
      <w:r w:rsidR="00D65616">
        <w:t>16</w:t>
      </w:r>
    </w:p>
    <w:p w14:paraId="71AB6578" w14:textId="3E98F254" w:rsidR="009860F9" w:rsidRDefault="0017770B">
      <w:pPr>
        <w:pStyle w:val="TOC2"/>
        <w:tabs>
          <w:tab w:val="left" w:pos="1000"/>
        </w:tabs>
        <w:rPr>
          <w:sz w:val="24"/>
          <w:szCs w:val="24"/>
          <w:lang w:val="sr-Latn-CS"/>
        </w:rPr>
      </w:pPr>
      <w:r>
        <w:rPr>
          <w:lang w:val="sr-Latn-CS"/>
        </w:rPr>
        <w:t>7.6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>Ograničenja</w:t>
      </w:r>
      <w:r>
        <w:tab/>
      </w:r>
      <w:r w:rsidR="00D65616">
        <w:t>16</w:t>
      </w:r>
    </w:p>
    <w:p w14:paraId="57609D6F" w14:textId="77777777" w:rsidR="009860F9" w:rsidRDefault="0017770B">
      <w:pPr>
        <w:pStyle w:val="Title"/>
        <w:tabs>
          <w:tab w:val="left" w:pos="540"/>
        </w:tabs>
        <w:rPr>
          <w:lang w:val="sr-Latn-CS"/>
        </w:rPr>
      </w:pPr>
      <w:r>
        <w:rPr>
          <w:rFonts w:ascii="Times New Roman" w:hAnsi="Times New Roman"/>
          <w:b w:val="0"/>
          <w:sz w:val="20"/>
          <w:lang w:val="sr-Latn-CS"/>
        </w:rPr>
        <w:fldChar w:fldCharType="end"/>
      </w:r>
      <w:r>
        <w:rPr>
          <w:lang w:val="sr-Latn-CS"/>
        </w:rPr>
        <w:br w:type="page"/>
      </w:r>
      <w:r>
        <w:rPr>
          <w:lang w:val="sr-Latn-CS"/>
        </w:rPr>
        <w:lastRenderedPageBreak/>
        <w:t>Specifikacija zahteva</w:t>
      </w:r>
    </w:p>
    <w:p w14:paraId="30849A72" w14:textId="77777777" w:rsidR="009860F9" w:rsidRDefault="0017770B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 dokumenta</w:t>
      </w:r>
      <w:bookmarkEnd w:id="0"/>
    </w:p>
    <w:p w14:paraId="6A25C933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specifikacija zahteva u pogledu detaljnog opisa slučajeva korišćenja BookLab web aplikacije. </w:t>
      </w:r>
    </w:p>
    <w:p w14:paraId="46A495CC" w14:textId="77777777" w:rsidR="009860F9" w:rsidRDefault="0017770B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 dokumenta</w:t>
      </w:r>
      <w:bookmarkEnd w:id="1"/>
    </w:p>
    <w:p w14:paraId="33139F02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Dokument se odnosi na BookLab web aplikaciju koja će biti razvijena od strane TDF tima. BookLab predstavlja online kluba čitalaca kao i platformu za razmenu i reklamiranje knjiga. Pored toga korisnici imaju mogućnost postavljanja javnih recenzija o knjigama. Namena sistema je efikasno i jednostavno dodavanje, izmena i brisanje recenzija i oglasa od strane korisnika.</w:t>
      </w:r>
    </w:p>
    <w:p w14:paraId="12C7D8C9" w14:textId="77777777" w:rsidR="009860F9" w:rsidRDefault="0017770B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17D44E52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Spisak korišćene literature:</w:t>
      </w:r>
    </w:p>
    <w:p w14:paraId="46CD5536" w14:textId="3D56EB24" w:rsidR="009860F9" w:rsidRDefault="0017770B" w:rsidP="002E68FF">
      <w:pPr>
        <w:pStyle w:val="BodyText"/>
        <w:numPr>
          <w:ilvl w:val="0"/>
          <w:numId w:val="33"/>
        </w:numPr>
        <w:tabs>
          <w:tab w:val="left" w:pos="720"/>
          <w:tab w:val="left" w:pos="1800"/>
        </w:tabs>
        <w:rPr>
          <w:lang w:val="sr-Latn-CS"/>
        </w:rPr>
      </w:pPr>
      <w:r>
        <w:rPr>
          <w:lang w:val="sr-Latn-CS"/>
        </w:rPr>
        <w:t>BookLab – Predlog projekta, TDF-BookLab-01, V</w:t>
      </w:r>
      <w:r w:rsidR="002E68FF">
        <w:rPr>
          <w:lang w:val="sr-Latn-CS"/>
        </w:rPr>
        <w:t>2</w:t>
      </w:r>
      <w:r>
        <w:rPr>
          <w:lang w:val="sr-Latn-CS"/>
        </w:rPr>
        <w:t>.0, 2021, TDF</w:t>
      </w:r>
    </w:p>
    <w:p w14:paraId="4E4AE603" w14:textId="4F0CFA31" w:rsidR="009860F9" w:rsidRDefault="0017770B" w:rsidP="002E68FF">
      <w:pPr>
        <w:pStyle w:val="BodyText"/>
        <w:numPr>
          <w:ilvl w:val="0"/>
          <w:numId w:val="33"/>
        </w:numPr>
        <w:tabs>
          <w:tab w:val="left" w:pos="360"/>
          <w:tab w:val="left" w:pos="1440"/>
        </w:tabs>
        <w:rPr>
          <w:lang w:val="sr-Latn-CS"/>
        </w:rPr>
      </w:pPr>
      <w:r>
        <w:rPr>
          <w:lang w:val="sr-Latn-CS"/>
        </w:rPr>
        <w:t xml:space="preserve">BookLab – Vizija sistema, </w:t>
      </w:r>
      <w:r>
        <w:t>TDF</w:t>
      </w:r>
      <w:r>
        <w:rPr>
          <w:lang w:val="sr-Latn-CS"/>
        </w:rPr>
        <w:t>-</w:t>
      </w:r>
      <w:r>
        <w:t>BookLab</w:t>
      </w:r>
      <w:r>
        <w:rPr>
          <w:lang w:val="sr-Latn-CS"/>
        </w:rPr>
        <w:t>-</w:t>
      </w:r>
      <w:r>
        <w:t>0</w:t>
      </w:r>
      <w:r>
        <w:rPr>
          <w:lang w:val="sr-Latn-RS"/>
        </w:rPr>
        <w:t>2, V</w:t>
      </w:r>
      <w:r w:rsidR="002E68FF">
        <w:rPr>
          <w:lang w:val="sr-Latn-RS"/>
        </w:rPr>
        <w:t>2</w:t>
      </w:r>
      <w:r>
        <w:rPr>
          <w:lang w:val="sr-Latn-RS"/>
        </w:rPr>
        <w:t>.0, 2021, TDF</w:t>
      </w:r>
    </w:p>
    <w:p w14:paraId="2A66E26C" w14:textId="1B1C2C6B" w:rsidR="009860F9" w:rsidRDefault="0017770B" w:rsidP="002E68FF">
      <w:pPr>
        <w:pStyle w:val="BodyText"/>
        <w:numPr>
          <w:ilvl w:val="0"/>
          <w:numId w:val="33"/>
        </w:numPr>
        <w:tabs>
          <w:tab w:val="left" w:pos="360"/>
          <w:tab w:val="left" w:pos="1440"/>
        </w:tabs>
        <w:rPr>
          <w:lang w:val="sr-Latn-CS"/>
        </w:rPr>
      </w:pPr>
      <w:r>
        <w:rPr>
          <w:lang w:val="sr-Latn-CS"/>
        </w:rPr>
        <w:t xml:space="preserve">BookLab – Plan realizacije projekta, </w:t>
      </w:r>
      <w:r>
        <w:t>TDF</w:t>
      </w:r>
      <w:r>
        <w:rPr>
          <w:lang w:val="sr-Latn-CS"/>
        </w:rPr>
        <w:t>-</w:t>
      </w:r>
      <w:r>
        <w:t>BookLab</w:t>
      </w:r>
      <w:r>
        <w:rPr>
          <w:lang w:val="sr-Latn-CS"/>
        </w:rPr>
        <w:t>-</w:t>
      </w:r>
      <w:r>
        <w:t>03</w:t>
      </w:r>
      <w:r>
        <w:rPr>
          <w:lang w:val="sr-Latn-RS"/>
        </w:rPr>
        <w:t>, V</w:t>
      </w:r>
      <w:r w:rsidR="002E68FF">
        <w:rPr>
          <w:lang w:val="sr-Latn-RS"/>
        </w:rPr>
        <w:t>2</w:t>
      </w:r>
      <w:r>
        <w:rPr>
          <w:lang w:val="sr-Latn-RS"/>
        </w:rPr>
        <w:t>.0, 2021, TDF</w:t>
      </w:r>
    </w:p>
    <w:p w14:paraId="48092133" w14:textId="77777777" w:rsidR="009860F9" w:rsidRDefault="0017770B" w:rsidP="002E68FF">
      <w:pPr>
        <w:pStyle w:val="BodyText"/>
        <w:numPr>
          <w:ilvl w:val="0"/>
          <w:numId w:val="33"/>
        </w:numPr>
        <w:tabs>
          <w:tab w:val="left" w:pos="720"/>
          <w:tab w:val="left" w:pos="1800"/>
        </w:tabs>
        <w:rPr>
          <w:lang w:val="sr-Latn-CS"/>
        </w:rPr>
      </w:pPr>
      <w:r>
        <w:rPr>
          <w:lang w:val="sr-Latn-CS"/>
        </w:rPr>
        <w:t>BookLab – Planirani raspored aktivnosti na projektu, V1.0, 2021, TDF.</w:t>
      </w:r>
    </w:p>
    <w:p w14:paraId="214B84CF" w14:textId="77777777" w:rsidR="009860F9" w:rsidRDefault="0017770B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>Pregled slučajeva korišćenja</w:t>
      </w:r>
      <w:bookmarkEnd w:id="3"/>
    </w:p>
    <w:p w14:paraId="6932C686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slučajeve korišćenja BookLab web aplikacije prikazan je na sledećoj slici:</w:t>
      </w:r>
    </w:p>
    <w:p w14:paraId="5BF6EDE7" w14:textId="529F3397" w:rsidR="009860F9" w:rsidRDefault="004659A9">
      <w:pPr>
        <w:pStyle w:val="BodyText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5B9BEF0F" wp14:editId="56ED8F6E">
            <wp:extent cx="3015343" cy="405463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139" cy="408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8DFC" w14:textId="77777777" w:rsidR="009860F9" w:rsidRDefault="009860F9">
      <w:pPr>
        <w:pStyle w:val="BodyText"/>
        <w:rPr>
          <w:lang w:val="sr-Latn-RS"/>
        </w:rPr>
      </w:pPr>
    </w:p>
    <w:p w14:paraId="5B80D8EF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</w:t>
      </w:r>
      <w:r>
        <w:rPr>
          <w:lang w:val="sr-Latn-RS"/>
        </w:rPr>
        <w:t xml:space="preserve"> </w:t>
      </w:r>
      <w:r>
        <w:rPr>
          <w:i/>
          <w:iCs/>
          <w:lang w:val="sr-Latn-CS"/>
        </w:rPr>
        <w:t>ažuriranje podataka</w:t>
      </w:r>
      <w:r>
        <w:rPr>
          <w:lang w:val="sr-Latn-CS"/>
        </w:rPr>
        <w:t xml:space="preserve"> obuhvataju složenije radnje koje se mogu razložiti dalje razložiti na pojedinačne slučajeve korišćenja.</w:t>
      </w:r>
    </w:p>
    <w:p w14:paraId="790F213D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14:paraId="547B07E3" w14:textId="7BE09828" w:rsidR="009860F9" w:rsidRDefault="004659A9">
      <w:pPr>
        <w:pStyle w:val="BodyText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24936E8E" wp14:editId="7E2222D0">
            <wp:extent cx="5633357" cy="293576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212" cy="29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A6A82" w14:textId="77777777" w:rsidR="009860F9" w:rsidRDefault="009860F9">
      <w:pPr>
        <w:pStyle w:val="BodyText"/>
        <w:ind w:left="0"/>
        <w:rPr>
          <w:lang w:val="sr-Latn-CS"/>
        </w:rPr>
      </w:pPr>
    </w:p>
    <w:p w14:paraId="5204A4F0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 xml:space="preserve">ažuriranje podataka </w:t>
      </w:r>
      <w:r>
        <w:rPr>
          <w:lang w:val="sr-Latn-CS"/>
        </w:rPr>
        <w:t>prikazan na sledećoj slici:</w:t>
      </w:r>
    </w:p>
    <w:p w14:paraId="17386F5F" w14:textId="34133FBE" w:rsidR="009860F9" w:rsidRDefault="000F6B5E">
      <w:pPr>
        <w:pStyle w:val="BodyText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0" distR="0" wp14:anchorId="15EE503C" wp14:editId="7DCFD6F7">
            <wp:extent cx="3505200" cy="19567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999" cy="197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53D5E" w14:textId="77777777" w:rsidR="009860F9" w:rsidRDefault="0017770B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28E01F48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Identifikovani su sledeći profili korisnika web aplikacije BookLab:</w:t>
      </w:r>
    </w:p>
    <w:p w14:paraId="391CE8CB" w14:textId="77777777" w:rsidR="009860F9" w:rsidRDefault="0017770B">
      <w:pPr>
        <w:pStyle w:val="Heading2"/>
        <w:rPr>
          <w:lang w:val="sr-Latn-CS"/>
        </w:rPr>
      </w:pPr>
      <w:r>
        <w:rPr>
          <w:lang w:val="sr-Latn-CS"/>
        </w:rPr>
        <w:t>Gost</w:t>
      </w:r>
    </w:p>
    <w:p w14:paraId="251B9335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Gost je osnovni profil korisnika koji ima najmanji skup funkcionalnosti na raspolaganju. Korisnici ovog tipa pristupaju aplikaciji u cilju pregleda informacija o knjigama i njihovim recenzijama, grupama i o novostima iz sveta knjiga koje su u njoj prezentovane. Pristup sistemu u ulozi gosta je slobodan, tj. ne zahteva prethodno prijavljivanje na sistem. Prijavljivanjem, gost menja ulogu prelaze</w:t>
      </w:r>
      <w:r>
        <w:rPr>
          <w:lang w:val="sr-Latn-RS"/>
        </w:rPr>
        <w:t>ći u neki od narednih profila korisnika.</w:t>
      </w:r>
    </w:p>
    <w:p w14:paraId="2DEB1B77" w14:textId="77777777" w:rsidR="009860F9" w:rsidRDefault="0017770B">
      <w:pPr>
        <w:pStyle w:val="Heading2"/>
        <w:rPr>
          <w:lang w:val="sr-Latn-CS"/>
        </w:rPr>
      </w:pPr>
      <w:r>
        <w:rPr>
          <w:lang w:val="sr-Latn-CS"/>
        </w:rPr>
        <w:lastRenderedPageBreak/>
        <w:t>Korisnik</w:t>
      </w:r>
    </w:p>
    <w:p w14:paraId="2F897B73" w14:textId="4057516D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 xml:space="preserve">Veza generalizacije između korisnika i gosta je uvedena da ukaže na mogućnost pristupa svim osnovnim funkcionalnostima aplikacije vezanim za pregled informacija. Korisnik pored mogućnosti koje ima gost, može i da postavlja recenzije, dodaje oglase za razmenu knjiga, </w:t>
      </w:r>
      <w:r>
        <w:t>ima</w:t>
      </w:r>
      <w:r w:rsidRPr="00012693">
        <w:rPr>
          <w:lang w:val="sr-Latn-CS"/>
        </w:rPr>
        <w:t xml:space="preserve"> </w:t>
      </w:r>
      <w:r>
        <w:t>mogu</w:t>
      </w:r>
      <w:r>
        <w:rPr>
          <w:lang w:val="sr-Latn-RS"/>
        </w:rPr>
        <w:t xml:space="preserve">ćnost </w:t>
      </w:r>
      <w:r>
        <w:rPr>
          <w:lang w:val="sr-Latn-CS"/>
        </w:rPr>
        <w:t>učlan</w:t>
      </w:r>
      <w:r>
        <w:rPr>
          <w:lang w:val="sr-Latn-RS"/>
        </w:rPr>
        <w:t>jivanja ili kreiranja nove grupe</w:t>
      </w:r>
      <w:r>
        <w:rPr>
          <w:lang w:val="sr-Latn-CS"/>
        </w:rPr>
        <w:t>. Takođe može da ažurira sadržaj o sebi i o recenzijama koje je objavio.</w:t>
      </w:r>
    </w:p>
    <w:p w14:paraId="4851AEBD" w14:textId="77777777" w:rsidR="009860F9" w:rsidRDefault="0017770B">
      <w:pPr>
        <w:pStyle w:val="Heading2"/>
        <w:rPr>
          <w:lang w:val="sr-Latn-CS"/>
        </w:rPr>
      </w:pPr>
      <w:r>
        <w:rPr>
          <w:lang w:val="sr-Latn-CS"/>
        </w:rPr>
        <w:t>Administrator grupe</w:t>
      </w:r>
    </w:p>
    <w:p w14:paraId="00A958D6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 xml:space="preserve">Administrator grupe je korisnik koji je formirao grupu ili mu je dodeljena uloga od strane prethodnog administratora. Ovaj profil korisnika, pored privilegija običnog korisnika, zadužen je i za upravljanje grupom, zakazivanje događaja unutar grupe, nadgledanje članova grupe i njihovog ponašanja i ažuriranje informacija </w:t>
      </w:r>
      <w:r>
        <w:rPr>
          <w:lang w:val="sr-Latn-RS"/>
        </w:rPr>
        <w:t>o</w:t>
      </w:r>
      <w:r>
        <w:rPr>
          <w:lang w:val="sr-Latn-CS"/>
        </w:rPr>
        <w:t xml:space="preserve"> grupi.</w:t>
      </w:r>
    </w:p>
    <w:p w14:paraId="7BC1CADA" w14:textId="77777777" w:rsidR="009860F9" w:rsidRDefault="0017770B">
      <w:pPr>
        <w:pStyle w:val="Heading2"/>
        <w:rPr>
          <w:lang w:val="sr-Latn-CS"/>
        </w:rPr>
      </w:pPr>
      <w:r>
        <w:rPr>
          <w:lang w:val="sr-Latn-CS"/>
        </w:rPr>
        <w:t>Administrator stranice</w:t>
      </w:r>
    </w:p>
    <w:p w14:paraId="5490077B" w14:textId="09A679D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sistema, tj. može se naći u ulozi bilo kog korisnika sistema. Administratorski profil je uveden kako bi se obezbedila što veća fleksibilnost u pogledu mogućnosti ažuriranja sadržaja na web aplikaciji BookLab. Dodatn</w:t>
      </w:r>
      <w:r w:rsidR="0087741F">
        <w:rPr>
          <w:lang w:val="sr-Latn-CS"/>
        </w:rPr>
        <w:t>a</w:t>
      </w:r>
      <w:r>
        <w:rPr>
          <w:lang w:val="sr-Latn-CS"/>
        </w:rPr>
        <w:t xml:space="preserve"> funkcionalnost</w:t>
      </w:r>
      <w:r w:rsidR="0087741F">
        <w:rPr>
          <w:lang w:val="sr-Latn-CS"/>
        </w:rPr>
        <w:t xml:space="preserve"> </w:t>
      </w:r>
      <w:r>
        <w:rPr>
          <w:lang w:val="sr-Latn-CS"/>
        </w:rPr>
        <w:t xml:space="preserve">administratora </w:t>
      </w:r>
      <w:r w:rsidR="0087741F">
        <w:rPr>
          <w:lang w:val="sr-Latn-CS"/>
        </w:rPr>
        <w:t xml:space="preserve">je </w:t>
      </w:r>
      <w:r>
        <w:rPr>
          <w:lang w:val="sr-Latn-CS"/>
        </w:rPr>
        <w:t>mogućnost odobravanj</w:t>
      </w:r>
      <w:r w:rsidR="0087741F">
        <w:rPr>
          <w:lang w:val="sr-Latn-CS"/>
        </w:rPr>
        <w:t>a</w:t>
      </w:r>
      <w:r>
        <w:rPr>
          <w:lang w:val="sr-Latn-CS"/>
        </w:rPr>
        <w:t xml:space="preserve"> svakog novonastalog korisnika iz prethodna dva profila. </w:t>
      </w:r>
    </w:p>
    <w:p w14:paraId="347BC97C" w14:textId="77777777" w:rsidR="009860F9" w:rsidRDefault="0017770B">
      <w:pPr>
        <w:pStyle w:val="Heading1"/>
        <w:rPr>
          <w:lang w:val="sr-Latn-CS"/>
        </w:rPr>
      </w:pPr>
      <w:bookmarkStart w:id="5" w:name="_Toc163018896"/>
      <w:r>
        <w:rPr>
          <w:lang w:val="sr-Latn-CS"/>
        </w:rPr>
        <w:t>Opis slučajeva korišćenja</w:t>
      </w:r>
      <w:bookmarkEnd w:id="5"/>
    </w:p>
    <w:p w14:paraId="0BED5EAF" w14:textId="77777777" w:rsidR="009860F9" w:rsidRDefault="0017770B">
      <w:pPr>
        <w:pStyle w:val="Heading2"/>
        <w:rPr>
          <w:lang w:val="sr-Latn-CS"/>
        </w:rPr>
      </w:pPr>
      <w:r>
        <w:rPr>
          <w:lang w:val="sr-Latn-CS"/>
        </w:rPr>
        <w:t>Pregled novosti</w:t>
      </w:r>
    </w:p>
    <w:p w14:paraId="2C5621BD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F59120B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ima mogućnost pregleda novosti sa početne strane.</w:t>
      </w:r>
    </w:p>
    <w:p w14:paraId="17162DA7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8E22AAC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Gost, Korisnik, Administrator grupe, Administrator stranice</w:t>
      </w:r>
    </w:p>
    <w:p w14:paraId="278BDB82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B70C798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0A5E2FD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701FCC5" w14:textId="77777777" w:rsidR="009860F9" w:rsidRDefault="0017770B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Novosti će se nalaziti na početnoj strani, tako da su dostupne korisniku po otvaranju stranice.</w:t>
      </w:r>
    </w:p>
    <w:p w14:paraId="124AEAF5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F24873A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764AE30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C7B336B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Tekuća stranica je osnovna stranica portala.</w:t>
      </w:r>
    </w:p>
    <w:p w14:paraId="6D704A63" w14:textId="77777777" w:rsidR="009860F9" w:rsidRDefault="0017770B">
      <w:pPr>
        <w:pStyle w:val="Heading2"/>
        <w:rPr>
          <w:lang w:val="sr-Latn-CS"/>
        </w:rPr>
      </w:pPr>
      <w:r>
        <w:rPr>
          <w:lang w:val="sr-Latn-CS"/>
        </w:rPr>
        <w:t>Pregled informacija</w:t>
      </w:r>
    </w:p>
    <w:p w14:paraId="07E2B2DA" w14:textId="77777777" w:rsidR="009860F9" w:rsidRDefault="009860F9">
      <w:pPr>
        <w:rPr>
          <w:lang w:val="sr-Latn-CS"/>
        </w:rPr>
      </w:pPr>
    </w:p>
    <w:p w14:paraId="1EF4047A" w14:textId="77777777" w:rsidR="009860F9" w:rsidRDefault="0017770B">
      <w:pPr>
        <w:pStyle w:val="Heading3"/>
        <w:ind w:left="920"/>
        <w:rPr>
          <w:b/>
          <w:bCs/>
          <w:lang w:val="sr-Latn-CS"/>
        </w:rPr>
      </w:pPr>
      <w:r>
        <w:rPr>
          <w:b/>
          <w:bCs/>
          <w:lang w:val="sr-Latn-CS"/>
        </w:rPr>
        <w:t>Pregled postavljenih oglasa</w:t>
      </w:r>
    </w:p>
    <w:p w14:paraId="125C8767" w14:textId="77777777" w:rsidR="009860F9" w:rsidRDefault="009860F9">
      <w:pPr>
        <w:rPr>
          <w:lang w:val="sr-Latn-CS"/>
        </w:rPr>
      </w:pPr>
    </w:p>
    <w:p w14:paraId="02C32E0C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14CA3B9C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ima mogućnost pregleda postavljenih oglasa.</w:t>
      </w:r>
    </w:p>
    <w:p w14:paraId="2D5D7A76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762FC07A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Gost, Korisnik, Administrator grupe, Administrator stranice</w:t>
      </w:r>
    </w:p>
    <w:p w14:paraId="20F810B1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67A52041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4D3422B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Osnovni tok:</w:t>
      </w:r>
    </w:p>
    <w:p w14:paraId="779E3C51" w14:textId="77777777" w:rsidR="009860F9" w:rsidRDefault="0017770B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prelazi na stranicu sa oglasima.</w:t>
      </w:r>
    </w:p>
    <w:p w14:paraId="0C7CE152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DDCBDDD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86C8E2C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796DB04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15D08AA" w14:textId="77777777" w:rsidR="009860F9" w:rsidRDefault="0017770B">
      <w:pPr>
        <w:pStyle w:val="Heading3"/>
        <w:ind w:left="920"/>
        <w:rPr>
          <w:b/>
          <w:bCs/>
          <w:lang w:val="sr-Latn-CS"/>
        </w:rPr>
      </w:pPr>
      <w:r>
        <w:rPr>
          <w:b/>
          <w:bCs/>
          <w:lang w:val="sr-Latn-CS"/>
        </w:rPr>
        <w:t>Pregled postavljenih recenzija</w:t>
      </w:r>
    </w:p>
    <w:p w14:paraId="69221DEC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CE2E177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ima mogućnost pregleda postavljenih Recenzija.</w:t>
      </w:r>
    </w:p>
    <w:p w14:paraId="06F08BC5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52EA981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Gost, Korisnik, Administrator grupe, Administrator stranice</w:t>
      </w:r>
    </w:p>
    <w:p w14:paraId="7A29A8C1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B3BEDB9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51BA48E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0084A6F8" w14:textId="77777777" w:rsidR="009860F9" w:rsidRDefault="0017770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bira opciju za prikaz informacija o knjizi.</w:t>
      </w:r>
    </w:p>
    <w:p w14:paraId="7C06213A" w14:textId="77777777" w:rsidR="009860F9" w:rsidRDefault="0017770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knjige sa informacijama o njoj i njenim recenzijama.</w:t>
      </w:r>
    </w:p>
    <w:p w14:paraId="1235A390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ED08323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043958F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BCD3923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B15B14E" w14:textId="77777777" w:rsidR="009860F9" w:rsidRDefault="0017770B">
      <w:pPr>
        <w:pStyle w:val="Heading3"/>
        <w:ind w:left="920"/>
        <w:rPr>
          <w:b/>
          <w:bCs/>
          <w:lang w:val="sr-Latn-CS"/>
        </w:rPr>
      </w:pPr>
      <w:r>
        <w:rPr>
          <w:b/>
          <w:bCs/>
          <w:lang w:val="sr-Latn-CS"/>
        </w:rPr>
        <w:t>Pretraživanje grupa</w:t>
      </w:r>
    </w:p>
    <w:p w14:paraId="6A3FE303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FF4D696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Prikaz stranice sa informacijama o grupama.</w:t>
      </w:r>
    </w:p>
    <w:p w14:paraId="5ED912EE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48B81784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Gost, Korisnik, Administrator grupe, Administrator stranice</w:t>
      </w:r>
    </w:p>
    <w:p w14:paraId="596B01BC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792E80E1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813340C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63C07105" w14:textId="77777777" w:rsidR="009860F9" w:rsidRDefault="0017770B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prelazi na stranicu za pretraživanje grupa.</w:t>
      </w:r>
    </w:p>
    <w:p w14:paraId="68BCC3A7" w14:textId="74ED9582" w:rsidR="009860F9" w:rsidRDefault="0017770B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ima opciju da pretražuje grupe po žanru i </w:t>
      </w:r>
      <w:r w:rsidR="0087741F">
        <w:rPr>
          <w:lang w:val="sr-Latn-CS"/>
        </w:rPr>
        <w:t>piscu</w:t>
      </w:r>
      <w:r>
        <w:rPr>
          <w:lang w:val="sr-Latn-CS"/>
        </w:rPr>
        <w:t>.</w:t>
      </w:r>
    </w:p>
    <w:p w14:paraId="2CAABAA8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CC78278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CE4FB59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778B89A7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dobija informacije o zahtevanim grupama.</w:t>
      </w:r>
    </w:p>
    <w:p w14:paraId="3F2CC37B" w14:textId="3DC2093E" w:rsidR="009860F9" w:rsidRDefault="009860F9" w:rsidP="0087741F">
      <w:pPr>
        <w:pStyle w:val="Heading3"/>
        <w:numPr>
          <w:ilvl w:val="0"/>
          <w:numId w:val="0"/>
        </w:numPr>
        <w:ind w:left="100" w:hanging="100"/>
        <w:rPr>
          <w:b/>
          <w:bCs/>
          <w:lang w:val="sr-Latn-CS"/>
        </w:rPr>
      </w:pPr>
    </w:p>
    <w:p w14:paraId="4F4D7935" w14:textId="77777777" w:rsidR="009860F9" w:rsidRDefault="0017770B">
      <w:pPr>
        <w:pStyle w:val="Heading3"/>
        <w:ind w:left="920"/>
        <w:rPr>
          <w:b/>
          <w:bCs/>
          <w:lang w:val="sr-Latn-CS"/>
        </w:rPr>
      </w:pPr>
      <w:r>
        <w:rPr>
          <w:b/>
          <w:bCs/>
          <w:lang w:val="sr-Latn-CS"/>
        </w:rPr>
        <w:t>Pretraživanje knjiga</w:t>
      </w:r>
    </w:p>
    <w:p w14:paraId="6A2FCB68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69B36DD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ima mogućnost pretrage knjiga.</w:t>
      </w:r>
    </w:p>
    <w:p w14:paraId="4B948D35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CFA0AB0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Gost, Korisnik, Administrator grupe, Administrator stranice</w:t>
      </w:r>
    </w:p>
    <w:p w14:paraId="3F78D303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943E219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45A1E9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66156C3" w14:textId="77777777" w:rsidR="009860F9" w:rsidRDefault="0017770B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prelazi na stranicu sa listom knjiga.</w:t>
      </w:r>
    </w:p>
    <w:p w14:paraId="0F4A5EFE" w14:textId="77777777" w:rsidR="009860F9" w:rsidRDefault="0017770B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ima opciju pretrage knjiga po žanru i imenu pisca.</w:t>
      </w:r>
    </w:p>
    <w:p w14:paraId="332AFC55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131F1C5A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B8F6983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7CF7EA3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dobija informacije o zahtevanim knjigama.</w:t>
      </w:r>
    </w:p>
    <w:p w14:paraId="2E3A07F6" w14:textId="77777777" w:rsidR="009860F9" w:rsidRDefault="0017770B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14:paraId="03502C8E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5CA024D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Prijavljivanje korisnika na sajt sa ciljem pristupa specifičnim funkcijama koje zahtevaju autorizaciju.</w:t>
      </w:r>
    </w:p>
    <w:p w14:paraId="21C71F17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F007B09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Gost</w:t>
      </w:r>
    </w:p>
    <w:p w14:paraId="007D05A1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74DA09E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nije trenutno prijavljen.</w:t>
      </w:r>
    </w:p>
    <w:p w14:paraId="5817B0E7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FEA7B9E" w14:textId="77777777" w:rsidR="009860F9" w:rsidRDefault="0017770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opciju prijavljivanje sa bilo koje stranice aplikacije.</w:t>
      </w:r>
    </w:p>
    <w:p w14:paraId="01950CE2" w14:textId="77777777" w:rsidR="009860F9" w:rsidRDefault="0017770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14:paraId="4E1BDB38" w14:textId="45F35BB3" w:rsidR="009860F9" w:rsidRDefault="0017770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Korisnik unosi </w:t>
      </w:r>
      <w:r w:rsidR="0087741F">
        <w:rPr>
          <w:lang w:val="sr-Latn-CS"/>
        </w:rPr>
        <w:t>email</w:t>
      </w:r>
      <w:r>
        <w:rPr>
          <w:lang w:val="sr-Latn-CS"/>
        </w:rPr>
        <w:t xml:space="preserve"> i lozinku, te nakon toga aktivira komandu </w:t>
      </w:r>
      <w:r>
        <w:rPr>
          <w:i/>
          <w:iCs/>
          <w:lang w:val="sr-Latn-CS"/>
        </w:rPr>
        <w:t>Prijavi se</w:t>
      </w:r>
      <w:r>
        <w:rPr>
          <w:lang w:val="sr-Latn-CS"/>
        </w:rPr>
        <w:t>.</w:t>
      </w:r>
    </w:p>
    <w:p w14:paraId="1DB5D820" w14:textId="2A0B5079" w:rsidR="009860F9" w:rsidRDefault="0017770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Uneti podaci se proveravaju [izuzetak: pogreš</w:t>
      </w:r>
      <w:r w:rsidR="0087741F">
        <w:rPr>
          <w:lang w:val="sr-Latn-CS"/>
        </w:rPr>
        <w:t xml:space="preserve">an email </w:t>
      </w:r>
      <w:r>
        <w:rPr>
          <w:lang w:val="sr-Latn-CS"/>
        </w:rPr>
        <w:t>i/ili lozinka].</w:t>
      </w:r>
    </w:p>
    <w:p w14:paraId="64310E54" w14:textId="77777777" w:rsidR="009860F9" w:rsidRDefault="0017770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Generiše se jedinstveni identifikator sesije (SID).</w:t>
      </w:r>
    </w:p>
    <w:p w14:paraId="48FF8A07" w14:textId="77777777" w:rsidR="009860F9" w:rsidRDefault="0017770B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0E5EFC66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D057DF7" w14:textId="56A2B6E3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Pogreš</w:t>
      </w:r>
      <w:r w:rsidR="0087741F">
        <w:rPr>
          <w:i/>
          <w:iCs/>
          <w:lang w:val="sr-Latn-CS"/>
        </w:rPr>
        <w:t xml:space="preserve">an email </w:t>
      </w:r>
      <w:r>
        <w:rPr>
          <w:i/>
          <w:iCs/>
          <w:lang w:val="sr-Latn-CS"/>
        </w:rPr>
        <w:t>i/ili lozinka</w:t>
      </w:r>
      <w:r>
        <w:rPr>
          <w:lang w:val="sr-Latn-CS"/>
        </w:rPr>
        <w:t>] Prikazuje se obaveštenje na formi za prijavljivanje.</w:t>
      </w:r>
    </w:p>
    <w:p w14:paraId="06BE4D51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DA8D525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je prijavljen i ima pristup specifičnim opcijama u skladu sa svojim privilegijama.</w:t>
      </w:r>
    </w:p>
    <w:p w14:paraId="6105D989" w14:textId="77777777" w:rsidR="009860F9" w:rsidRDefault="009860F9">
      <w:pPr>
        <w:pStyle w:val="BodyText"/>
        <w:rPr>
          <w:lang w:val="sr-Latn-CS"/>
        </w:rPr>
      </w:pPr>
    </w:p>
    <w:p w14:paraId="38774898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14:paraId="5328B14E" w14:textId="27DCD0C4" w:rsidR="009860F9" w:rsidRDefault="000F6B5E">
      <w:pPr>
        <w:pStyle w:val="BodyText"/>
      </w:pPr>
      <w:r>
        <w:rPr>
          <w:noProof/>
          <w:lang w:val="sr-Latn-RS" w:eastAsia="sr-Latn-RS"/>
        </w:rPr>
        <w:drawing>
          <wp:inline distT="0" distB="0" distL="0" distR="0" wp14:anchorId="09AB1496" wp14:editId="668217ED">
            <wp:extent cx="5943600" cy="7755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6DF1E" w14:textId="77777777" w:rsidR="009860F9" w:rsidRDefault="0017770B">
      <w:pPr>
        <w:pStyle w:val="Heading2"/>
        <w:rPr>
          <w:lang w:val="sr-Latn-CS"/>
        </w:rPr>
      </w:pPr>
      <w:r>
        <w:rPr>
          <w:lang w:val="sr-Latn-CS"/>
        </w:rPr>
        <w:lastRenderedPageBreak/>
        <w:t>Ažuriranje podataka</w:t>
      </w:r>
    </w:p>
    <w:p w14:paraId="7D4A5D4F" w14:textId="77777777" w:rsidR="009860F9" w:rsidRDefault="0017770B">
      <w:pPr>
        <w:pStyle w:val="Heading3"/>
        <w:ind w:left="920"/>
        <w:rPr>
          <w:b/>
          <w:bCs/>
          <w:lang w:val="sr-Latn-CS"/>
        </w:rPr>
      </w:pPr>
      <w:r>
        <w:rPr>
          <w:b/>
          <w:bCs/>
          <w:lang w:val="sr-Latn-CS"/>
        </w:rPr>
        <w:t>Ažuriranje ličnih podataka</w:t>
      </w:r>
    </w:p>
    <w:p w14:paraId="28EA909E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9BACD0C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ima mogućnost promene ličnih podataka.</w:t>
      </w:r>
    </w:p>
    <w:p w14:paraId="1E59226C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C8A53A3" w14:textId="064DACA8" w:rsidR="009860F9" w:rsidRDefault="0017770B">
      <w:pPr>
        <w:pStyle w:val="BodyText"/>
        <w:keepNext/>
        <w:rPr>
          <w:lang w:val="sr-Latn-CS"/>
        </w:rPr>
      </w:pPr>
      <w:r>
        <w:rPr>
          <w:lang w:val="sr-Latn-CS"/>
        </w:rPr>
        <w:t>Korisnik, Administrato</w:t>
      </w:r>
      <w:r w:rsidR="00A27AD0">
        <w:rPr>
          <w:lang w:val="sr-Latn-CS"/>
        </w:rPr>
        <w:t>r grupe, Administrator stranice</w:t>
      </w:r>
    </w:p>
    <w:p w14:paraId="41B77C37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37252851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je prijavljen na stranicu.</w:t>
      </w:r>
    </w:p>
    <w:p w14:paraId="27887934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99E8832" w14:textId="77777777" w:rsidR="009860F9" w:rsidRDefault="0017770B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za prikaz podataka o sebi.</w:t>
      </w:r>
    </w:p>
    <w:p w14:paraId="11DBCADF" w14:textId="77777777" w:rsidR="009860F9" w:rsidRDefault="0017770B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stranica sa podacima o korisniku.</w:t>
      </w:r>
    </w:p>
    <w:p w14:paraId="38028549" w14:textId="77777777" w:rsidR="009860F9" w:rsidRDefault="0017770B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Klikom na dugme „izmeni podatke“, korisnik otvara formu za izmenu podataka.</w:t>
      </w:r>
    </w:p>
    <w:p w14:paraId="53C004CE" w14:textId="77777777" w:rsidR="009860F9" w:rsidRDefault="0017770B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menja </w:t>
      </w:r>
      <w:r>
        <w:rPr>
          <w:lang w:val="sr-Latn-RS"/>
        </w:rPr>
        <w:t>željene</w:t>
      </w:r>
      <w:r>
        <w:rPr>
          <w:lang w:val="sr-Latn-CS"/>
        </w:rPr>
        <w:t xml:space="preserve"> podatke.</w:t>
      </w:r>
    </w:p>
    <w:p w14:paraId="08853106" w14:textId="77777777" w:rsidR="009860F9" w:rsidRDefault="0017770B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potvrđuje unete podatke klikom na dugme „potvrdi“.</w:t>
      </w:r>
    </w:p>
    <w:p w14:paraId="78B67304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0A67575E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Podaci o korisniku nisu validni</w:t>
      </w:r>
      <w:r>
        <w:rPr>
          <w:lang w:val="sr-Latn-CS"/>
        </w:rPr>
        <w:t xml:space="preserve">] </w:t>
      </w:r>
    </w:p>
    <w:p w14:paraId="398F6ED1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E9B0E35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Prikazuje se stranica sa novim, osveženim podacima o korisniku.</w:t>
      </w:r>
    </w:p>
    <w:p w14:paraId="2D7CEFA1" w14:textId="77777777" w:rsidR="009860F9" w:rsidRDefault="009860F9">
      <w:pPr>
        <w:pStyle w:val="BodyText"/>
        <w:rPr>
          <w:lang w:val="sr-Latn-CS"/>
        </w:rPr>
      </w:pPr>
    </w:p>
    <w:p w14:paraId="2D01CE4E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Dijagram sekvence:</w:t>
      </w:r>
    </w:p>
    <w:p w14:paraId="39543F82" w14:textId="77777777" w:rsidR="009860F9" w:rsidRDefault="0017770B">
      <w:pPr>
        <w:pStyle w:val="BodyText"/>
        <w:rPr>
          <w:lang w:val="sr-Latn-RS"/>
        </w:rPr>
      </w:pPr>
      <w:r>
        <w:rPr>
          <w:noProof/>
          <w:lang w:val="sr-Latn-RS" w:eastAsia="sr-Latn-RS"/>
        </w:rPr>
        <w:drawing>
          <wp:inline distT="0" distB="0" distL="114300" distR="114300" wp14:anchorId="6745623B" wp14:editId="6BD65BFB">
            <wp:extent cx="5935980" cy="4897120"/>
            <wp:effectExtent l="0" t="0" r="7620" b="10160"/>
            <wp:docPr id="7" name="Picture 7" descr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icture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2867" w14:textId="4DBD14DA" w:rsidR="009860F9" w:rsidRDefault="0017770B">
      <w:pPr>
        <w:pStyle w:val="Heading3"/>
        <w:ind w:left="920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Ažuriranje </w:t>
      </w:r>
      <w:r w:rsidR="00A27AD0">
        <w:rPr>
          <w:b/>
          <w:bCs/>
          <w:lang w:val="sr-Latn-CS"/>
        </w:rPr>
        <w:t>sopstvenih</w:t>
      </w:r>
      <w:r>
        <w:rPr>
          <w:b/>
          <w:bCs/>
          <w:lang w:val="sr-Latn-CS"/>
        </w:rPr>
        <w:t xml:space="preserve"> recenzija</w:t>
      </w:r>
    </w:p>
    <w:p w14:paraId="76BBF0E0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314AC26" w14:textId="48B0D9E6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ima mogućnost ažuriranja s</w:t>
      </w:r>
      <w:r w:rsidR="00A27AD0">
        <w:rPr>
          <w:lang w:val="sr-Latn-CS"/>
        </w:rPr>
        <w:t>opstvenih</w:t>
      </w:r>
      <w:r>
        <w:rPr>
          <w:lang w:val="sr-Latn-CS"/>
        </w:rPr>
        <w:t xml:space="preserve"> recenzija.</w:t>
      </w:r>
    </w:p>
    <w:p w14:paraId="6B1D017F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52CF6138" w14:textId="77777777" w:rsidR="009860F9" w:rsidRDefault="0017770B">
      <w:pPr>
        <w:pStyle w:val="BodyText"/>
        <w:keepNext/>
        <w:rPr>
          <w:lang w:val="sr-Latn-CS"/>
        </w:rPr>
      </w:pPr>
      <w:r>
        <w:rPr>
          <w:lang w:val="sr-Latn-CS"/>
        </w:rPr>
        <w:t>Korisnik, Administrator grupe, Administrator stranice</w:t>
      </w:r>
    </w:p>
    <w:p w14:paraId="78D17363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16449933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je prijavljen na stranicu.</w:t>
      </w:r>
    </w:p>
    <w:p w14:paraId="60B5F34C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F43862C" w14:textId="779AEE14" w:rsidR="009860F9" w:rsidRDefault="0017770B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904625">
        <w:rPr>
          <w:lang w:val="sr-Latn-CS"/>
        </w:rPr>
        <w:t>knjige o kojoj je napisao recenziju.</w:t>
      </w:r>
    </w:p>
    <w:p w14:paraId="1C7F1E7A" w14:textId="2754D495" w:rsidR="009860F9" w:rsidRDefault="0017770B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Prikazuje se stranica sa podacima o </w:t>
      </w:r>
      <w:r w:rsidR="00904625">
        <w:rPr>
          <w:lang w:val="sr-Latn-CS"/>
        </w:rPr>
        <w:t>knjizi</w:t>
      </w:r>
      <w:r w:rsidR="00F45178">
        <w:rPr>
          <w:lang w:val="sr-Latn-CS"/>
        </w:rPr>
        <w:t xml:space="preserve"> i njenim recenzijama.</w:t>
      </w:r>
    </w:p>
    <w:p w14:paraId="53C0F5A7" w14:textId="77777777" w:rsidR="009860F9" w:rsidRDefault="0017770B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Klikom na dugme „ažuriraj recenziju“, korisnik otvara formu za ažuriranje recenzije.</w:t>
      </w:r>
    </w:p>
    <w:p w14:paraId="2C9CDE83" w14:textId="0CE0112B" w:rsidR="009860F9" w:rsidRDefault="0017770B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ima mogućnost da obriše ili ažurira s</w:t>
      </w:r>
      <w:r w:rsidR="00A27AD0">
        <w:rPr>
          <w:lang w:val="sr-Latn-CS"/>
        </w:rPr>
        <w:t>opstvenu</w:t>
      </w:r>
      <w:r>
        <w:rPr>
          <w:lang w:val="sr-Latn-CS"/>
        </w:rPr>
        <w:t xml:space="preserve"> recenziju.</w:t>
      </w:r>
    </w:p>
    <w:p w14:paraId="19110F13" w14:textId="77777777" w:rsidR="009860F9" w:rsidRDefault="0017770B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lastRenderedPageBreak/>
        <w:t>Korisnik menja željenje podatke u slučaju ažuriranja recenzije.</w:t>
      </w:r>
    </w:p>
    <w:p w14:paraId="3E7C0A51" w14:textId="77777777" w:rsidR="009860F9" w:rsidRDefault="0017770B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potvrđuje izabranu opciju klikom na dugme „potvrdi“.</w:t>
      </w:r>
    </w:p>
    <w:p w14:paraId="43421112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5895BE19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3AAA7C4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4F2C625" w14:textId="23BB05AA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Prikazuje se stranica sa novim, osveženim recenzijama o k</w:t>
      </w:r>
      <w:r w:rsidR="00904625">
        <w:rPr>
          <w:lang w:val="sr-Latn-CS"/>
        </w:rPr>
        <w:t>njizi</w:t>
      </w:r>
      <w:r>
        <w:rPr>
          <w:lang w:val="sr-Latn-CS"/>
        </w:rPr>
        <w:t>.</w:t>
      </w:r>
    </w:p>
    <w:p w14:paraId="30A85F45" w14:textId="77777777" w:rsidR="009860F9" w:rsidRDefault="009860F9">
      <w:pPr>
        <w:pStyle w:val="BodyText"/>
        <w:rPr>
          <w:lang w:val="sr-Latn-CS"/>
        </w:rPr>
      </w:pPr>
    </w:p>
    <w:p w14:paraId="465BAE23" w14:textId="77777777" w:rsidR="009860F9" w:rsidRDefault="0017770B">
      <w:pPr>
        <w:pStyle w:val="Heading2"/>
        <w:rPr>
          <w:lang w:val="sr-Latn-CS"/>
        </w:rPr>
      </w:pPr>
      <w:r>
        <w:rPr>
          <w:lang w:val="sr-Latn-CS"/>
        </w:rPr>
        <w:t>Pisanje recenzija o knjigama</w:t>
      </w:r>
    </w:p>
    <w:p w14:paraId="463446E9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5E913C73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postavlja recenziju željene knjige.</w:t>
      </w:r>
    </w:p>
    <w:p w14:paraId="04C8DF86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933BFB1" w14:textId="350C850E" w:rsidR="009860F9" w:rsidRDefault="0017770B">
      <w:pPr>
        <w:pStyle w:val="BodyText"/>
        <w:keepNext/>
        <w:rPr>
          <w:lang w:val="sr-Latn-CS"/>
        </w:rPr>
      </w:pPr>
      <w:r>
        <w:rPr>
          <w:lang w:val="sr-Latn-CS"/>
        </w:rPr>
        <w:t>Korisnik, Administrato</w:t>
      </w:r>
      <w:r w:rsidR="00A27AD0">
        <w:rPr>
          <w:lang w:val="sr-Latn-CS"/>
        </w:rPr>
        <w:t>r grupe, Administrator stranice</w:t>
      </w:r>
    </w:p>
    <w:p w14:paraId="414DC2FD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F3E4E02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je prijavljen na stranicu.</w:t>
      </w:r>
    </w:p>
    <w:p w14:paraId="7443845B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5D398AE5" w14:textId="5B91A54A" w:rsidR="009860F9" w:rsidRDefault="0017770B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904625">
        <w:rPr>
          <w:lang w:val="sr-Latn-CS"/>
        </w:rPr>
        <w:t>željene knjige</w:t>
      </w:r>
      <w:r>
        <w:rPr>
          <w:lang w:val="sr-Latn-CS"/>
        </w:rPr>
        <w:t>.</w:t>
      </w:r>
    </w:p>
    <w:p w14:paraId="03926C81" w14:textId="28BD20A9" w:rsidR="009860F9" w:rsidRDefault="0017770B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stranica sa podacima o k</w:t>
      </w:r>
      <w:r w:rsidR="00904625">
        <w:rPr>
          <w:lang w:val="sr-Latn-CS"/>
        </w:rPr>
        <w:t>njizi</w:t>
      </w:r>
      <w:r>
        <w:rPr>
          <w:lang w:val="sr-Latn-CS"/>
        </w:rPr>
        <w:t>.</w:t>
      </w:r>
    </w:p>
    <w:p w14:paraId="23594743" w14:textId="77777777" w:rsidR="009860F9" w:rsidRDefault="0017770B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Klikom na dugme „dodaj recenziju“, korisnik otvara formu za pisanje recenzije.</w:t>
      </w:r>
    </w:p>
    <w:p w14:paraId="330FAA3C" w14:textId="77777777" w:rsidR="009860F9" w:rsidRDefault="0017770B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unosi ime knjige.</w:t>
      </w:r>
    </w:p>
    <w:p w14:paraId="7B0291EA" w14:textId="77777777" w:rsidR="009860F9" w:rsidRDefault="0017770B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unosi željenu recenziju.</w:t>
      </w:r>
    </w:p>
    <w:p w14:paraId="2CA4C135" w14:textId="77777777" w:rsidR="009860F9" w:rsidRDefault="0017770B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potvrđuje izabranu opciju klikom na dugme „potvrdi“.</w:t>
      </w:r>
    </w:p>
    <w:p w14:paraId="36E92EC5" w14:textId="0A69EC98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2AB414A8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98949BF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02DF00A1" w14:textId="77777777" w:rsidR="009860F9" w:rsidRDefault="0017770B">
      <w:pPr>
        <w:pStyle w:val="BodyText"/>
        <w:rPr>
          <w:lang w:val="sr-Latn-CS"/>
        </w:rPr>
      </w:pPr>
      <w:bookmarkStart w:id="6" w:name="_Toc163018902"/>
      <w:r>
        <w:rPr>
          <w:lang w:val="sr-Latn-CS"/>
        </w:rPr>
        <w:t>Prikazuje se stranica sa novim, osveženim recenzijama o korisniku.</w:t>
      </w:r>
    </w:p>
    <w:bookmarkEnd w:id="6"/>
    <w:p w14:paraId="4027C49B" w14:textId="77777777" w:rsidR="009860F9" w:rsidRDefault="0017770B">
      <w:pPr>
        <w:pStyle w:val="Heading2"/>
        <w:rPr>
          <w:lang w:val="sr-Latn-CS"/>
        </w:rPr>
      </w:pPr>
      <w:r>
        <w:rPr>
          <w:lang w:val="sr-Latn-CS"/>
        </w:rPr>
        <w:t>Postavljanje oglasa za razmenu knjiga</w:t>
      </w:r>
    </w:p>
    <w:p w14:paraId="50AE36EA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67DA039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ima mogućnost postavljanja oglasa za rezmenu knjiga.</w:t>
      </w:r>
    </w:p>
    <w:p w14:paraId="5C789627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9254224" w14:textId="480E2714" w:rsidR="009860F9" w:rsidRDefault="0017770B">
      <w:pPr>
        <w:pStyle w:val="BodyText"/>
        <w:keepNext/>
        <w:rPr>
          <w:lang w:val="sr-Latn-CS"/>
        </w:rPr>
      </w:pPr>
      <w:r>
        <w:rPr>
          <w:lang w:val="sr-Latn-CS"/>
        </w:rPr>
        <w:t>Korisnik, Administrato</w:t>
      </w:r>
      <w:r w:rsidR="00A27AD0">
        <w:rPr>
          <w:lang w:val="sr-Latn-CS"/>
        </w:rPr>
        <w:t>r grupe, Administrator stranice</w:t>
      </w:r>
    </w:p>
    <w:p w14:paraId="45672F1A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286D1FD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je prijavljen na stranicu.</w:t>
      </w:r>
    </w:p>
    <w:p w14:paraId="29328CB6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34CE5A1" w14:textId="77777777" w:rsidR="009860F9" w:rsidRDefault="0017770B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prikaz oglasa.</w:t>
      </w:r>
    </w:p>
    <w:p w14:paraId="08121E38" w14:textId="77777777" w:rsidR="009860F9" w:rsidRDefault="0017770B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podacima o oglasima.</w:t>
      </w:r>
    </w:p>
    <w:p w14:paraId="3A1DFDD2" w14:textId="77777777" w:rsidR="009860F9" w:rsidRDefault="0017770B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lastRenderedPageBreak/>
        <w:t>Klikom na dugme „dodaj oglas“, korisnik otvara formu za pravljenje oglasa.</w:t>
      </w:r>
    </w:p>
    <w:p w14:paraId="2B9F32F6" w14:textId="0C5F207B" w:rsidR="009860F9" w:rsidRDefault="0017770B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podatke o </w:t>
      </w:r>
      <w:r w:rsidR="007F59A3">
        <w:rPr>
          <w:lang w:val="sr-Latn-CS"/>
        </w:rPr>
        <w:t>oglasu.</w:t>
      </w:r>
    </w:p>
    <w:p w14:paraId="1572E0C2" w14:textId="77777777" w:rsidR="009860F9" w:rsidRDefault="0017770B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potvrđuje oglas klikom na dugme „potvrdi“.</w:t>
      </w:r>
    </w:p>
    <w:p w14:paraId="732540B3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77300524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842287F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6D1851B2" w14:textId="77777777" w:rsidR="009860F9" w:rsidRDefault="0017770B">
      <w:pPr>
        <w:pStyle w:val="BodyText"/>
        <w:keepNext/>
        <w:rPr>
          <w:lang w:val="sr-Latn-CS"/>
        </w:rPr>
      </w:pPr>
      <w:r>
        <w:rPr>
          <w:lang w:val="sr-Latn-CS"/>
        </w:rPr>
        <w:t>Prikazuje se stranica sa novim, osveženim oglasima za razmenu.</w:t>
      </w:r>
    </w:p>
    <w:p w14:paraId="59031764" w14:textId="0AFF46A3" w:rsidR="009860F9" w:rsidRDefault="0017770B">
      <w:pPr>
        <w:pStyle w:val="Heading2"/>
        <w:rPr>
          <w:lang w:val="sr-Latn-CS"/>
        </w:rPr>
      </w:pPr>
      <w:r>
        <w:rPr>
          <w:lang w:val="sr-Latn-CS"/>
        </w:rPr>
        <w:t>Učlanjivanje u grupu i kreiranje novih</w:t>
      </w:r>
      <w:r w:rsidR="00A27AD0">
        <w:rPr>
          <w:lang w:val="sr-Latn-CS"/>
        </w:rPr>
        <w:t xml:space="preserve"> grupa</w:t>
      </w:r>
    </w:p>
    <w:p w14:paraId="66A54FBC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6EF0DB87" w14:textId="6A718026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 xml:space="preserve">Korisnik ima mogućnost učlanjivanja u </w:t>
      </w:r>
      <w:r w:rsidR="00A27AD0">
        <w:rPr>
          <w:lang w:val="sr-Latn-CS"/>
        </w:rPr>
        <w:t>grupu i za kreiranje nove grupe.</w:t>
      </w:r>
    </w:p>
    <w:p w14:paraId="2922AA07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31E19C3F" w14:textId="4D7A2E3B" w:rsidR="009860F9" w:rsidRDefault="0017770B">
      <w:pPr>
        <w:pStyle w:val="BodyText"/>
        <w:keepNext/>
        <w:rPr>
          <w:lang w:val="sr-Latn-CS"/>
        </w:rPr>
      </w:pPr>
      <w:r>
        <w:rPr>
          <w:lang w:val="sr-Latn-CS"/>
        </w:rPr>
        <w:t>Korisnik, Administrato</w:t>
      </w:r>
      <w:r w:rsidR="00A27AD0">
        <w:rPr>
          <w:lang w:val="sr-Latn-CS"/>
        </w:rPr>
        <w:t>r grupe, Administrator stranice</w:t>
      </w:r>
    </w:p>
    <w:p w14:paraId="3733DE3A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BE11988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Korisnik je prijavljen na stranicu.</w:t>
      </w:r>
    </w:p>
    <w:p w14:paraId="659D54AA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 učlanjivanje u grupu:</w:t>
      </w:r>
    </w:p>
    <w:p w14:paraId="5FC5EAED" w14:textId="77777777" w:rsidR="009860F9" w:rsidRDefault="0017770B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prelazi na stranicu za pretraživanje grupa.</w:t>
      </w:r>
    </w:p>
    <w:p w14:paraId="46D278E3" w14:textId="77777777" w:rsidR="009860F9" w:rsidRDefault="0017770B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podacima o grupama.</w:t>
      </w:r>
    </w:p>
    <w:p w14:paraId="137480CC" w14:textId="77777777" w:rsidR="009860F9" w:rsidRDefault="0017770B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željenu grupu.</w:t>
      </w:r>
    </w:p>
    <w:p w14:paraId="777DCDE6" w14:textId="4288ECCC" w:rsidR="009860F9" w:rsidRDefault="0017770B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Klikom na dugme „pridruži se“, korisnik </w:t>
      </w:r>
      <w:r w:rsidR="007F59A3">
        <w:rPr>
          <w:lang w:val="sr-Latn-CS"/>
        </w:rPr>
        <w:t>se učlanjuje u grupu</w:t>
      </w:r>
      <w:r>
        <w:rPr>
          <w:lang w:val="sr-Latn-CS"/>
        </w:rPr>
        <w:t>.</w:t>
      </w:r>
    </w:p>
    <w:p w14:paraId="2BE65796" w14:textId="77777777" w:rsidR="009860F9" w:rsidRDefault="0017770B">
      <w:pPr>
        <w:pStyle w:val="BodyText"/>
        <w:tabs>
          <w:tab w:val="left" w:pos="1440"/>
        </w:tabs>
        <w:rPr>
          <w:b/>
          <w:bCs/>
          <w:lang w:val="sr-Latn-CS"/>
        </w:rPr>
      </w:pPr>
      <w:r>
        <w:rPr>
          <w:b/>
          <w:bCs/>
          <w:lang w:val="sr-Latn-CS"/>
        </w:rPr>
        <w:t>Osnovni tok pravljenja grupe:</w:t>
      </w:r>
    </w:p>
    <w:p w14:paraId="3EBAEDE8" w14:textId="77777777" w:rsidR="009860F9" w:rsidRDefault="0017770B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prelazi na stranicu za pretraživanje grupa.</w:t>
      </w:r>
    </w:p>
    <w:p w14:paraId="2445C403" w14:textId="77777777" w:rsidR="009860F9" w:rsidRDefault="0017770B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podacima o grupama.</w:t>
      </w:r>
    </w:p>
    <w:p w14:paraId="237D5BB1" w14:textId="77777777" w:rsidR="009860F9" w:rsidRDefault="0017770B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Klikom na dugme „napravi grupu“, korisnik otvara formu za pravljenje grupe.</w:t>
      </w:r>
    </w:p>
    <w:p w14:paraId="1B335C69" w14:textId="77777777" w:rsidR="009860F9" w:rsidRDefault="0017770B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unosi podatke o grupi.</w:t>
      </w:r>
    </w:p>
    <w:p w14:paraId="1C6CEA15" w14:textId="77777777" w:rsidR="009860F9" w:rsidRDefault="0017770B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potvrđuje unete podatke klikom na dugme „potvrdi“.</w:t>
      </w:r>
    </w:p>
    <w:p w14:paraId="1F28349D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47734D6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C32F2B9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9967C25" w14:textId="615C381E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(1) Korisnik postaje član grupe.</w:t>
      </w:r>
    </w:p>
    <w:p w14:paraId="7D258894" w14:textId="53098B89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(2) Korisnik postaje administrator grupe</w:t>
      </w:r>
      <w:r w:rsidR="007F59A3">
        <w:rPr>
          <w:lang w:val="sr-Latn-CS"/>
        </w:rPr>
        <w:t>.</w:t>
      </w:r>
    </w:p>
    <w:p w14:paraId="6525D020" w14:textId="15C7A76C" w:rsidR="009860F9" w:rsidRDefault="0017770B" w:rsidP="00134DC6">
      <w:pPr>
        <w:pStyle w:val="BodyText"/>
        <w:rPr>
          <w:lang w:val="sr-Latn-CS"/>
        </w:rPr>
      </w:pPr>
      <w:r>
        <w:rPr>
          <w:lang w:val="sr-Latn-CS"/>
        </w:rPr>
        <w:t xml:space="preserve">      Napravljena je nova grupa.</w:t>
      </w:r>
    </w:p>
    <w:p w14:paraId="3F719E99" w14:textId="108AD918" w:rsidR="009860F9" w:rsidRDefault="009860F9" w:rsidP="007F59A3">
      <w:pPr>
        <w:pStyle w:val="BodyText"/>
        <w:ind w:left="0"/>
        <w:rPr>
          <w:lang w:val="sr-Latn-CS"/>
        </w:rPr>
      </w:pPr>
    </w:p>
    <w:p w14:paraId="04DE384A" w14:textId="612118F0" w:rsidR="009860F9" w:rsidRDefault="0017770B">
      <w:pPr>
        <w:pStyle w:val="Heading2"/>
        <w:rPr>
          <w:lang w:val="sr-Latn-CS"/>
        </w:rPr>
      </w:pPr>
      <w:r>
        <w:rPr>
          <w:lang w:val="sr-Latn-CS"/>
        </w:rPr>
        <w:t>Ažuriranje podataka o grupi</w:t>
      </w:r>
    </w:p>
    <w:p w14:paraId="5C222727" w14:textId="77777777" w:rsidR="009860F9" w:rsidRDefault="0017770B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544ECD2" w14:textId="1849E462" w:rsidR="009860F9" w:rsidRDefault="00576A1E">
      <w:pPr>
        <w:pStyle w:val="BodyText"/>
        <w:rPr>
          <w:lang w:val="sr-Latn-CS"/>
        </w:rPr>
      </w:pPr>
      <w:r>
        <w:rPr>
          <w:lang w:val="sr-Latn-CS"/>
        </w:rPr>
        <w:t>Administrator grupe ima mogućnost menjanja informacija o grupi.</w:t>
      </w:r>
    </w:p>
    <w:p w14:paraId="603DEC1C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Akteri:</w:t>
      </w:r>
    </w:p>
    <w:p w14:paraId="4297D460" w14:textId="2B6A9B77" w:rsidR="009860F9" w:rsidRDefault="00A27AD0">
      <w:pPr>
        <w:pStyle w:val="BodyText"/>
        <w:rPr>
          <w:lang w:val="sr-Latn-CS"/>
        </w:rPr>
      </w:pPr>
      <w:r>
        <w:rPr>
          <w:lang w:val="sr-Latn-CS"/>
        </w:rPr>
        <w:t>Administrator grupe</w:t>
      </w:r>
    </w:p>
    <w:p w14:paraId="55BB376C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4F21004E" w14:textId="727F8709" w:rsidR="00576A1E" w:rsidRDefault="00576A1E" w:rsidP="00576A1E">
      <w:pPr>
        <w:pStyle w:val="BodyText"/>
        <w:rPr>
          <w:lang w:val="sr-Latn-CS"/>
        </w:rPr>
      </w:pPr>
      <w:r>
        <w:rPr>
          <w:lang w:val="sr-Latn-CS"/>
        </w:rPr>
        <w:t>Korisnik je prijavljen na stranicu i administrator je grupe kojoj menja podatke..</w:t>
      </w:r>
    </w:p>
    <w:p w14:paraId="560F2D1D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7BFCB2E" w14:textId="08F4DC16" w:rsidR="00576A1E" w:rsidRDefault="00012693" w:rsidP="00576A1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Administrator grupe</w:t>
      </w:r>
      <w:r w:rsidR="00576A1E">
        <w:rPr>
          <w:lang w:val="sr-Latn-CS"/>
        </w:rPr>
        <w:t xml:space="preserve"> prelazi na stranicu za pretraživanje grupa.</w:t>
      </w:r>
    </w:p>
    <w:p w14:paraId="53E271B6" w14:textId="77777777" w:rsidR="00576A1E" w:rsidRDefault="00576A1E" w:rsidP="00576A1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Prikazuje se stranica sa podacima o grupama.</w:t>
      </w:r>
    </w:p>
    <w:p w14:paraId="31313054" w14:textId="43FC1AAD" w:rsidR="00576A1E" w:rsidRDefault="00012693" w:rsidP="00576A1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Administrator grupe</w:t>
      </w:r>
      <w:r w:rsidR="00576A1E">
        <w:rPr>
          <w:lang w:val="sr-Latn-CS"/>
        </w:rPr>
        <w:t xml:space="preserve"> bira željenu grupu.</w:t>
      </w:r>
    </w:p>
    <w:p w14:paraId="4717DEDB" w14:textId="0E0863CC" w:rsidR="00576A1E" w:rsidRDefault="00576A1E" w:rsidP="00576A1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Klikom na dugme „promeni informacije“, </w:t>
      </w:r>
      <w:r w:rsidR="00012693">
        <w:rPr>
          <w:lang w:val="sr-Latn-CS"/>
        </w:rPr>
        <w:t>administrator grupe</w:t>
      </w:r>
      <w:r>
        <w:rPr>
          <w:lang w:val="sr-Latn-CS"/>
        </w:rPr>
        <w:t xml:space="preserve"> otvara formu za menjanje informacija.</w:t>
      </w:r>
    </w:p>
    <w:p w14:paraId="79CD5750" w14:textId="21F13086" w:rsidR="00576A1E" w:rsidRDefault="00012693" w:rsidP="00576A1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Administrator grupe</w:t>
      </w:r>
      <w:r w:rsidR="00576A1E">
        <w:rPr>
          <w:lang w:val="sr-Latn-CS"/>
        </w:rPr>
        <w:t xml:space="preserve"> menja željene informacije o grupi.</w:t>
      </w:r>
    </w:p>
    <w:p w14:paraId="559B9D82" w14:textId="76CC2EEC" w:rsidR="00576A1E" w:rsidRPr="0017770B" w:rsidRDefault="00012693" w:rsidP="00576A1E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Administrator grupe</w:t>
      </w:r>
      <w:r w:rsidR="00576A1E">
        <w:rPr>
          <w:lang w:val="sr-Latn-CS"/>
        </w:rPr>
        <w:t xml:space="preserve"> potvrđuje promene klikom na dugme „potvrdi“.</w:t>
      </w:r>
    </w:p>
    <w:p w14:paraId="2116DA07" w14:textId="1E9F56F2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04B6F6F8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A2D32F3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33089096" w14:textId="0869C4B9" w:rsidR="009860F9" w:rsidRDefault="00576A1E">
      <w:pPr>
        <w:pStyle w:val="BodyText"/>
        <w:rPr>
          <w:lang w:val="sr-Latn-CS"/>
        </w:rPr>
      </w:pPr>
      <w:r>
        <w:rPr>
          <w:lang w:val="sr-Latn-CS"/>
        </w:rPr>
        <w:t>Menjaju se informacije o grupi.</w:t>
      </w:r>
    </w:p>
    <w:p w14:paraId="6A9F8B27" w14:textId="0874C1F1" w:rsidR="009860F9" w:rsidRDefault="00576A1E">
      <w:pPr>
        <w:pStyle w:val="Heading2"/>
        <w:rPr>
          <w:lang w:val="sr-Latn-CS"/>
        </w:rPr>
      </w:pPr>
      <w:r>
        <w:rPr>
          <w:lang w:val="sr-Latn-CS"/>
        </w:rPr>
        <w:t>Održavanje sistema</w:t>
      </w:r>
    </w:p>
    <w:p w14:paraId="05AA4E02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717F5959" w14:textId="444CBDA7" w:rsidR="009860F9" w:rsidRDefault="00576A1E">
      <w:pPr>
        <w:pStyle w:val="BodyText"/>
        <w:rPr>
          <w:lang w:val="sr-Latn-CS"/>
        </w:rPr>
      </w:pPr>
      <w:r>
        <w:rPr>
          <w:lang w:val="sr-Latn-CS"/>
        </w:rPr>
        <w:t>Administrator stranice obezbeđuje jednostavan pristup i dostupnost BookLab stranice.</w:t>
      </w:r>
    </w:p>
    <w:p w14:paraId="3D939522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1CCFF1C" w14:textId="71BF5C50" w:rsidR="009860F9" w:rsidRDefault="00A27AD0">
      <w:pPr>
        <w:pStyle w:val="BodyText"/>
        <w:rPr>
          <w:lang w:val="sr-Latn-CS"/>
        </w:rPr>
      </w:pPr>
      <w:r>
        <w:rPr>
          <w:lang w:val="sr-Latn-CS"/>
        </w:rPr>
        <w:t>Administrator stranice</w:t>
      </w:r>
    </w:p>
    <w:p w14:paraId="1063B323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5BDBF0A6" w14:textId="08558020" w:rsidR="009860F9" w:rsidRDefault="00576A1E">
      <w:pPr>
        <w:pStyle w:val="BodyText"/>
        <w:rPr>
          <w:lang w:val="sr-Latn-CS"/>
        </w:rPr>
      </w:pPr>
      <w:r>
        <w:rPr>
          <w:lang w:val="sr-Latn-CS"/>
        </w:rPr>
        <w:t>Korisnik je prijavljen na stranicu kao administrator stranice.</w:t>
      </w:r>
    </w:p>
    <w:p w14:paraId="1FABED38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3D59B6F1" w14:textId="27EA2EC4" w:rsidR="00576A1E" w:rsidRDefault="00576A1E" w:rsidP="00576A1E">
      <w:pPr>
        <w:pStyle w:val="BodyText"/>
        <w:numPr>
          <w:ilvl w:val="0"/>
          <w:numId w:val="25"/>
        </w:numPr>
        <w:tabs>
          <w:tab w:val="num" w:pos="1440"/>
        </w:tabs>
        <w:rPr>
          <w:lang w:val="sr-Latn-CS"/>
        </w:rPr>
      </w:pPr>
      <w:r>
        <w:rPr>
          <w:lang w:val="sr-Latn-CS"/>
        </w:rPr>
        <w:t>Administrator</w:t>
      </w:r>
      <w:r w:rsidR="00A014DD">
        <w:rPr>
          <w:lang w:val="sr-Latn-CS"/>
        </w:rPr>
        <w:t xml:space="preserve"> </w:t>
      </w:r>
      <w:r>
        <w:rPr>
          <w:lang w:val="sr-Latn-CS"/>
        </w:rPr>
        <w:t>održava sistem funkcionalnim.</w:t>
      </w:r>
    </w:p>
    <w:p w14:paraId="35CC1DEF" w14:textId="5E10D14B" w:rsidR="00576A1E" w:rsidRDefault="00576A1E" w:rsidP="00576A1E">
      <w:pPr>
        <w:pStyle w:val="BodyText"/>
        <w:numPr>
          <w:ilvl w:val="0"/>
          <w:numId w:val="25"/>
        </w:numPr>
        <w:tabs>
          <w:tab w:val="num" w:pos="1440"/>
        </w:tabs>
        <w:rPr>
          <w:lang w:val="sr-Latn-CS"/>
        </w:rPr>
      </w:pPr>
      <w:r>
        <w:rPr>
          <w:lang w:val="sr-Latn-CS"/>
        </w:rPr>
        <w:t>Administrator</w:t>
      </w:r>
      <w:r w:rsidR="00A014DD">
        <w:rPr>
          <w:lang w:val="sr-Latn-CS"/>
        </w:rPr>
        <w:t xml:space="preserve"> </w:t>
      </w:r>
      <w:r>
        <w:rPr>
          <w:lang w:val="sr-Latn-CS"/>
        </w:rPr>
        <w:t>vrši testiranje sistema u cilju pouzdanosti istog.</w:t>
      </w:r>
    </w:p>
    <w:p w14:paraId="3DA75520" w14:textId="463A1E03" w:rsidR="00576A1E" w:rsidRPr="00576A1E" w:rsidRDefault="00576A1E" w:rsidP="00576A1E">
      <w:pPr>
        <w:pStyle w:val="BodyText"/>
        <w:numPr>
          <w:ilvl w:val="0"/>
          <w:numId w:val="25"/>
        </w:numPr>
        <w:tabs>
          <w:tab w:val="num" w:pos="1440"/>
        </w:tabs>
        <w:rPr>
          <w:b/>
          <w:bCs/>
          <w:lang w:val="sr-Latn-CS"/>
        </w:rPr>
      </w:pPr>
      <w:r>
        <w:rPr>
          <w:lang w:val="sr-Latn-CS"/>
        </w:rPr>
        <w:t>Administrator sluša primedbe korisnika sistema kako bi obezbedio što bolje korisničko iskustvo.</w:t>
      </w:r>
    </w:p>
    <w:p w14:paraId="08C09B9D" w14:textId="3FB5D489" w:rsidR="009860F9" w:rsidRDefault="0017770B" w:rsidP="00576A1E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01E969F" w14:textId="0F49378B" w:rsidR="009860F9" w:rsidRDefault="00576A1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08541A2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4E5816A4" w14:textId="1522EF60" w:rsidR="009860F9" w:rsidRDefault="00576A1E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Zadovoljni korisnici.</w:t>
      </w:r>
    </w:p>
    <w:p w14:paraId="24698139" w14:textId="77777777" w:rsidR="009860F9" w:rsidRPr="00012693" w:rsidRDefault="009860F9">
      <w:pPr>
        <w:pStyle w:val="BodyText"/>
        <w:rPr>
          <w:lang w:val="sr-Latn-CS"/>
        </w:rPr>
      </w:pPr>
    </w:p>
    <w:p w14:paraId="7E8F33E8" w14:textId="2AA43540" w:rsidR="009860F9" w:rsidRDefault="00576A1E">
      <w:pPr>
        <w:pStyle w:val="Heading2"/>
        <w:rPr>
          <w:lang w:val="sr-Latn-CS"/>
        </w:rPr>
      </w:pPr>
      <w:r>
        <w:rPr>
          <w:lang w:val="sr-Latn-CS"/>
        </w:rPr>
        <w:t>Dodavanje novih knjiga u bazu podataka</w:t>
      </w:r>
    </w:p>
    <w:p w14:paraId="56C74111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351817B2" w14:textId="6FCF2B3C" w:rsidR="009860F9" w:rsidRDefault="00576A1E">
      <w:pPr>
        <w:pStyle w:val="BodyText"/>
        <w:rPr>
          <w:lang w:val="sr-Latn-CS"/>
        </w:rPr>
      </w:pPr>
      <w:r>
        <w:rPr>
          <w:lang w:val="sr-Latn-CS"/>
        </w:rPr>
        <w:t>Adminisrator stranice dodaje nove knjige i informacije o njima u bazu podataka.</w:t>
      </w:r>
    </w:p>
    <w:p w14:paraId="7851DE6E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Akteri:</w:t>
      </w:r>
    </w:p>
    <w:p w14:paraId="77CF08D6" w14:textId="630C65A3" w:rsidR="009860F9" w:rsidRDefault="00576A1E">
      <w:pPr>
        <w:pStyle w:val="BodyText"/>
        <w:rPr>
          <w:lang w:val="sr-Latn-CS"/>
        </w:rPr>
      </w:pPr>
      <w:r>
        <w:rPr>
          <w:lang w:val="sr-Latn-CS"/>
        </w:rPr>
        <w:t>Admin</w:t>
      </w:r>
      <w:r w:rsidR="00A27AD0">
        <w:rPr>
          <w:lang w:val="sr-Latn-CS"/>
        </w:rPr>
        <w:t>istrator stranice</w:t>
      </w:r>
    </w:p>
    <w:p w14:paraId="5C92E2B7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2EB0D284" w14:textId="77777777" w:rsidR="00576A1E" w:rsidRDefault="00576A1E" w:rsidP="00576A1E">
      <w:pPr>
        <w:pStyle w:val="BodyText"/>
        <w:rPr>
          <w:lang w:val="sr-Latn-CS"/>
        </w:rPr>
      </w:pPr>
      <w:r>
        <w:rPr>
          <w:lang w:val="sr-Latn-CS"/>
        </w:rPr>
        <w:t>Korisnik je prijavljen na stranicu kao administrator stranice.</w:t>
      </w:r>
    </w:p>
    <w:p w14:paraId="340F1BA6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2AB5E8BD" w14:textId="75A009BC" w:rsidR="00A014DD" w:rsidRDefault="00A014DD" w:rsidP="00A014DD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Administrator prelazi na stranicu sa listom knjiga.</w:t>
      </w:r>
    </w:p>
    <w:p w14:paraId="1FAE6AB0" w14:textId="5C83FAFE" w:rsidR="00A014DD" w:rsidRDefault="00A014DD" w:rsidP="00A014DD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Klikom na dugme „dodaj knjigu“, administrator otvara formu za dodavanje knjiga.</w:t>
      </w:r>
    </w:p>
    <w:p w14:paraId="013F951E" w14:textId="5C6B1720" w:rsidR="00A014DD" w:rsidRDefault="00A014DD" w:rsidP="00A014DD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Administrator unosi informacije o knjizi.</w:t>
      </w:r>
    </w:p>
    <w:p w14:paraId="7F4855B2" w14:textId="35B9AE42" w:rsidR="00A014DD" w:rsidRPr="0017770B" w:rsidRDefault="008729AE" w:rsidP="00A014DD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Administrator</w:t>
      </w:r>
      <w:r w:rsidR="00A014DD">
        <w:rPr>
          <w:lang w:val="sr-Latn-CS"/>
        </w:rPr>
        <w:t xml:space="preserve"> potvrđuje postupak klikom na dugme „potvrdi“.</w:t>
      </w:r>
    </w:p>
    <w:p w14:paraId="7457C8A3" w14:textId="33484299" w:rsidR="009860F9" w:rsidRDefault="0017770B" w:rsidP="00A014DD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66B9049F" w14:textId="13295255" w:rsidR="009860F9" w:rsidRDefault="00A014DD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2F33C93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2D73896E" w14:textId="7CE6B4F1" w:rsidR="009860F9" w:rsidRDefault="00A014DD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t>Lista knjiga se proširuje novom knjigom.</w:t>
      </w:r>
    </w:p>
    <w:p w14:paraId="446BFC9B" w14:textId="77777777" w:rsidR="009860F9" w:rsidRPr="00012693" w:rsidRDefault="009860F9">
      <w:pPr>
        <w:pStyle w:val="BodyText"/>
        <w:rPr>
          <w:lang w:val="sr-Latn-CS"/>
        </w:rPr>
      </w:pPr>
    </w:p>
    <w:p w14:paraId="16AF8494" w14:textId="1AEAD499" w:rsidR="009860F9" w:rsidRDefault="008A62E8">
      <w:pPr>
        <w:pStyle w:val="Heading2"/>
        <w:rPr>
          <w:lang w:val="sr-Latn-CS"/>
        </w:rPr>
      </w:pPr>
      <w:r>
        <w:rPr>
          <w:lang w:val="sr-Latn-CS"/>
        </w:rPr>
        <w:t>Odobra</w:t>
      </w:r>
      <w:r w:rsidR="00767F78">
        <w:rPr>
          <w:lang w:val="sr-Latn-CS"/>
        </w:rPr>
        <w:t>vanje korisnika</w:t>
      </w:r>
    </w:p>
    <w:p w14:paraId="667DCFFF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03A14641" w14:textId="40F1FFC8" w:rsidR="009860F9" w:rsidRPr="008729AE" w:rsidRDefault="008729AE">
      <w:pPr>
        <w:pStyle w:val="BodyText"/>
        <w:rPr>
          <w:lang w:val="sr-Latn-RS"/>
        </w:rPr>
      </w:pPr>
      <w:r>
        <w:rPr>
          <w:lang w:val="sr-Latn-CS"/>
        </w:rPr>
        <w:t xml:space="preserve">Administrator </w:t>
      </w:r>
      <w:r>
        <w:rPr>
          <w:lang w:val="sr-Latn-RS"/>
        </w:rPr>
        <w:t xml:space="preserve">stranice vrši odobravanje novih </w:t>
      </w:r>
      <w:r w:rsidR="008A62E8">
        <w:rPr>
          <w:lang w:val="sr-Latn-RS"/>
        </w:rPr>
        <w:t>korisničkih</w:t>
      </w:r>
      <w:r>
        <w:rPr>
          <w:lang w:val="sr-Latn-RS"/>
        </w:rPr>
        <w:t xml:space="preserve"> naloga.</w:t>
      </w:r>
    </w:p>
    <w:p w14:paraId="5D10CC35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6876E79E" w14:textId="6126EC88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Administrator</w:t>
      </w:r>
      <w:r w:rsidR="008729AE">
        <w:rPr>
          <w:lang w:val="sr-Latn-CS"/>
        </w:rPr>
        <w:t xml:space="preserve"> stranice</w:t>
      </w:r>
    </w:p>
    <w:p w14:paraId="34A0747C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Preduslovi:</w:t>
      </w:r>
    </w:p>
    <w:p w14:paraId="0AA19BF5" w14:textId="6FD0BD4D" w:rsidR="009860F9" w:rsidRDefault="008729AE">
      <w:pPr>
        <w:pStyle w:val="BodyText"/>
        <w:rPr>
          <w:lang w:val="sr-Latn-CS"/>
        </w:rPr>
      </w:pPr>
      <w:r>
        <w:rPr>
          <w:lang w:val="sr-Latn-CS"/>
        </w:rPr>
        <w:t>Korisnik je prijavljen na stranicu kao administrator stranice</w:t>
      </w:r>
      <w:r w:rsidR="0017770B">
        <w:rPr>
          <w:lang w:val="sr-Latn-CS"/>
        </w:rPr>
        <w:t>.</w:t>
      </w:r>
    </w:p>
    <w:p w14:paraId="74E8B07C" w14:textId="6E1084F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</w:t>
      </w:r>
      <w:r w:rsidR="0051555D">
        <w:rPr>
          <w:b/>
          <w:bCs/>
          <w:lang w:val="sr-Latn-CS"/>
        </w:rPr>
        <w:t xml:space="preserve"> dodavanje korisnika</w:t>
      </w:r>
      <w:r>
        <w:rPr>
          <w:b/>
          <w:bCs/>
          <w:lang w:val="sr-Latn-CS"/>
        </w:rPr>
        <w:t>:</w:t>
      </w:r>
    </w:p>
    <w:p w14:paraId="47F56617" w14:textId="3827C7E0" w:rsidR="008729AE" w:rsidRDefault="008729AE" w:rsidP="008729AE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Administrator prelazi na stranicu sa listom naloga koji čekaju odobrenje.</w:t>
      </w:r>
    </w:p>
    <w:p w14:paraId="42E080B1" w14:textId="535EED72" w:rsidR="008729AE" w:rsidRDefault="008729AE" w:rsidP="008729AE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Klikom na dugme „odobri“, administrator ima mogućnost odobravanja bilo kog naloga sa liste.</w:t>
      </w:r>
    </w:p>
    <w:p w14:paraId="3C47FB5A" w14:textId="02EE1A9F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Izuzeci:</w:t>
      </w:r>
    </w:p>
    <w:p w14:paraId="30826E88" w14:textId="77777777" w:rsidR="009860F9" w:rsidRDefault="0017770B">
      <w:pPr>
        <w:pStyle w:val="BodyText"/>
        <w:rPr>
          <w:lang w:val="sr-Latn-CS"/>
        </w:rPr>
      </w:pPr>
      <w:r>
        <w:t>Nema</w:t>
      </w:r>
      <w:r>
        <w:rPr>
          <w:lang w:val="sr-Latn-CS"/>
        </w:rPr>
        <w:t>.</w:t>
      </w:r>
    </w:p>
    <w:p w14:paraId="16D73226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8AB8E01" w14:textId="78FA8E2D" w:rsidR="009860F9" w:rsidRDefault="0017770B" w:rsidP="0051555D">
      <w:pPr>
        <w:pStyle w:val="BodyText"/>
        <w:rPr>
          <w:lang w:val="sr-Latn-CS"/>
        </w:rPr>
      </w:pPr>
      <w:r>
        <w:rPr>
          <w:lang w:val="sr-Latn-CS"/>
        </w:rPr>
        <w:t>Izabran</w:t>
      </w:r>
      <w:r w:rsidR="0051555D">
        <w:rPr>
          <w:lang w:val="sr-Latn-CS"/>
        </w:rPr>
        <w:t xml:space="preserve">i korisnik je </w:t>
      </w:r>
      <w:r w:rsidR="008A62E8">
        <w:rPr>
          <w:lang w:val="sr-Latn-CS"/>
        </w:rPr>
        <w:t>odobren.</w:t>
      </w:r>
    </w:p>
    <w:p w14:paraId="230980D7" w14:textId="77777777" w:rsidR="009860F9" w:rsidRDefault="0017770B">
      <w:pPr>
        <w:pStyle w:val="Heading1"/>
        <w:rPr>
          <w:lang w:val="sr-Latn-CS"/>
        </w:rPr>
      </w:pPr>
      <w:bookmarkStart w:id="7" w:name="_Toc163018916"/>
      <w:r>
        <w:rPr>
          <w:lang w:val="sr-Latn-CS"/>
        </w:rPr>
        <w:t>Dodatni zahtevi</w:t>
      </w:r>
      <w:bookmarkEnd w:id="7"/>
    </w:p>
    <w:p w14:paraId="3EA08CC6" w14:textId="77777777" w:rsidR="009860F9" w:rsidRDefault="0017770B">
      <w:pPr>
        <w:pStyle w:val="Heading2"/>
        <w:rPr>
          <w:lang w:val="sr-Latn-CS"/>
        </w:rPr>
      </w:pPr>
      <w:bookmarkStart w:id="8" w:name="_Toc163018917"/>
      <w:r>
        <w:rPr>
          <w:lang w:val="sr-Latn-CS"/>
        </w:rPr>
        <w:t>Funkcionalnost</w:t>
      </w:r>
      <w:bookmarkEnd w:id="8"/>
    </w:p>
    <w:p w14:paraId="30456B83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korišćenja.</w:t>
      </w:r>
    </w:p>
    <w:p w14:paraId="723A436C" w14:textId="77777777" w:rsidR="009860F9" w:rsidRDefault="0017770B">
      <w:pPr>
        <w:pStyle w:val="BodyText"/>
        <w:rPr>
          <w:lang w:val="sr-Latn-CS"/>
        </w:rPr>
      </w:pPr>
      <w:r>
        <w:t>BookLab</w:t>
      </w:r>
      <w:r w:rsidRPr="00012693">
        <w:rPr>
          <w:lang w:val="sr-Latn-CS"/>
        </w:rPr>
        <w:t xml:space="preserve"> </w:t>
      </w:r>
      <w:r>
        <w:t>aplikacija</w:t>
      </w:r>
      <w:r>
        <w:rPr>
          <w:lang w:val="sr-Latn-CS"/>
        </w:rPr>
        <w:t xml:space="preserve"> ne zahteva nikakve dodatne funkcionalnosti.</w:t>
      </w:r>
    </w:p>
    <w:p w14:paraId="40398756" w14:textId="77777777" w:rsidR="009860F9" w:rsidRDefault="0017770B">
      <w:pPr>
        <w:pStyle w:val="Heading2"/>
        <w:rPr>
          <w:lang w:val="sr-Latn-CS"/>
        </w:rPr>
      </w:pPr>
      <w:bookmarkStart w:id="9" w:name="_Toc163018918"/>
      <w:r>
        <w:rPr>
          <w:lang w:val="sr-Latn-CS"/>
        </w:rPr>
        <w:t>Upotrebivost</w:t>
      </w:r>
      <w:bookmarkEnd w:id="9"/>
    </w:p>
    <w:p w14:paraId="7A09C6E1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su vezani za, ili utiču na upotrebivosti sistema koji se razvija.</w:t>
      </w:r>
    </w:p>
    <w:p w14:paraId="641FA15E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Korisnički interfejs prilagođen korisniku:</w:t>
      </w:r>
    </w:p>
    <w:p w14:paraId="2C7E8843" w14:textId="18D0C1B2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 xml:space="preserve">Celokupan korisnički interfejs </w:t>
      </w:r>
      <w:r>
        <w:t>BookLab</w:t>
      </w:r>
      <w:r w:rsidRPr="00012693">
        <w:rPr>
          <w:lang w:val="sr-Latn-CS"/>
        </w:rPr>
        <w:t xml:space="preserve"> </w:t>
      </w:r>
      <w:r>
        <w:t>aplikacije</w:t>
      </w:r>
      <w:r>
        <w:rPr>
          <w:lang w:val="sr-Latn-CS"/>
        </w:rPr>
        <w:t xml:space="preserve"> će biti dizajniran tako da bude jednostavan i moderan, </w:t>
      </w:r>
      <w:r>
        <w:rPr>
          <w:lang w:val="sr-Latn-RS"/>
        </w:rPr>
        <w:t>čime</w:t>
      </w:r>
      <w:r>
        <w:rPr>
          <w:lang w:val="sr-Latn-CS"/>
        </w:rPr>
        <w:t xml:space="preserve"> će se omogućiti svim korisnicima lako i intuitivno korišćenje svih implementiranih funkcionalnosti sistema i korišćenje na različitim tipovima uređaja bez orga</w:t>
      </w:r>
      <w:r w:rsidR="0068455C">
        <w:rPr>
          <w:lang w:val="sr-Latn-CS"/>
        </w:rPr>
        <w:t>nizovanja dodatne obuke za koriš</w:t>
      </w:r>
      <w:r>
        <w:rPr>
          <w:lang w:val="sr-Latn-CS"/>
        </w:rPr>
        <w:t>ćenje aplikacije.</w:t>
      </w:r>
    </w:p>
    <w:p w14:paraId="0D3E4883" w14:textId="77777777" w:rsidR="009860F9" w:rsidRDefault="0017770B">
      <w:pPr>
        <w:pStyle w:val="Heading2"/>
        <w:rPr>
          <w:lang w:val="sr-Latn-CS"/>
        </w:rPr>
      </w:pPr>
      <w:bookmarkStart w:id="10" w:name="_Toc163018919"/>
      <w:r>
        <w:rPr>
          <w:lang w:val="sr-Latn-CS"/>
        </w:rPr>
        <w:t>Pouzdanost</w:t>
      </w:r>
      <w:bookmarkEnd w:id="10"/>
    </w:p>
    <w:p w14:paraId="297078B9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5AD40E59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Dostupnost:</w:t>
      </w:r>
    </w:p>
    <w:p w14:paraId="14374E91" w14:textId="3EDCEA4F" w:rsidR="009860F9" w:rsidRDefault="0017770B">
      <w:pPr>
        <w:pStyle w:val="BodyText"/>
        <w:ind w:left="0" w:firstLine="720"/>
        <w:rPr>
          <w:lang w:val="sr-Latn-CS"/>
        </w:rPr>
      </w:pPr>
      <w:r>
        <w:t>BookLab</w:t>
      </w:r>
      <w:r w:rsidRPr="00012693">
        <w:rPr>
          <w:lang w:val="sr-Latn-CS"/>
        </w:rPr>
        <w:t xml:space="preserve"> </w:t>
      </w:r>
      <w:r>
        <w:t>aplikacija</w:t>
      </w:r>
      <w:r>
        <w:rPr>
          <w:lang w:val="sr-Latn-CS"/>
        </w:rPr>
        <w:t xml:space="preserve"> će biti dostupan 24 časa dnevno, 7 dana u nedelji. Vreme kada </w:t>
      </w:r>
      <w:r w:rsidR="0068455C">
        <w:rPr>
          <w:lang w:val="sr-Latn-CS"/>
        </w:rPr>
        <w:t>aplikacija</w:t>
      </w:r>
      <w:r>
        <w:rPr>
          <w:lang w:val="sr-Latn-CS"/>
        </w:rPr>
        <w:t xml:space="preserve"> nije dostupan ne </w:t>
      </w:r>
      <w:r w:rsidRPr="00012693">
        <w:rPr>
          <w:lang w:val="de-DE"/>
        </w:rPr>
        <w:tab/>
      </w:r>
      <w:r w:rsidR="0068455C">
        <w:rPr>
          <w:lang w:val="de-DE"/>
        </w:rPr>
        <w:t xml:space="preserve">ne </w:t>
      </w:r>
      <w:r>
        <w:rPr>
          <w:lang w:val="sr-Latn-CS"/>
        </w:rPr>
        <w:t>sme da pređe 10%.</w:t>
      </w:r>
    </w:p>
    <w:p w14:paraId="28CDC92C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otkaza:</w:t>
      </w:r>
    </w:p>
    <w:p w14:paraId="79AB752C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41BB112B" w14:textId="77777777" w:rsidR="009860F9" w:rsidRDefault="0017770B">
      <w:pPr>
        <w:pStyle w:val="Heading2"/>
        <w:rPr>
          <w:lang w:val="sr-Latn-CS"/>
        </w:rPr>
      </w:pPr>
      <w:bookmarkStart w:id="11" w:name="_Toc163018920"/>
      <w:r>
        <w:rPr>
          <w:lang w:val="sr-Latn-CS"/>
        </w:rPr>
        <w:t>Performanse</w:t>
      </w:r>
      <w:bookmarkEnd w:id="11"/>
    </w:p>
    <w:p w14:paraId="408E85F3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36B58143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pristupaju:</w:t>
      </w:r>
    </w:p>
    <w:p w14:paraId="6C2CB3D7" w14:textId="68EEF108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1000 simultanih pristupa korisnika </w:t>
      </w:r>
      <w:r w:rsidR="0068455C">
        <w:rPr>
          <w:lang w:val="sr-Latn-CS"/>
        </w:rPr>
        <w:t>aplikaciji</w:t>
      </w:r>
      <w:r>
        <w:rPr>
          <w:lang w:val="sr-Latn-CS"/>
        </w:rPr>
        <w:t xml:space="preserve">. </w:t>
      </w:r>
    </w:p>
    <w:p w14:paraId="09FC2A68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Vreme odziva za pristup bazi podataka:</w:t>
      </w:r>
    </w:p>
    <w:p w14:paraId="29F38F74" w14:textId="45375CDE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Vreme potrebno za pristupanje</w:t>
      </w:r>
      <w:r w:rsidR="0068455C">
        <w:rPr>
          <w:lang w:val="sr-Latn-CS"/>
        </w:rPr>
        <w:t xml:space="preserve"> bazi podataka u cilju izvršenja</w:t>
      </w:r>
      <w:r>
        <w:rPr>
          <w:lang w:val="sr-Latn-CS"/>
        </w:rPr>
        <w:t xml:space="preserve"> nekog upita ne sme da</w:t>
      </w:r>
      <w:r w:rsidR="0068455C">
        <w:rPr>
          <w:lang w:val="sr-Latn-CS"/>
        </w:rPr>
        <w:t xml:space="preserve"> bude</w:t>
      </w:r>
      <w:r>
        <w:rPr>
          <w:lang w:val="sr-Latn-CS"/>
        </w:rPr>
        <w:t xml:space="preserve"> veće od 5 sekundi.</w:t>
      </w:r>
    </w:p>
    <w:p w14:paraId="7FD32D67" w14:textId="77777777" w:rsidR="009860F9" w:rsidRDefault="0017770B">
      <w:pPr>
        <w:pStyle w:val="Heading2"/>
        <w:rPr>
          <w:lang w:val="sr-Latn-CS"/>
        </w:rPr>
      </w:pPr>
      <w:bookmarkStart w:id="12" w:name="_Toc163018921"/>
      <w:r>
        <w:rPr>
          <w:lang w:val="sr-Latn-CS"/>
        </w:rPr>
        <w:t>Podrška i održavanje</w:t>
      </w:r>
      <w:bookmarkEnd w:id="12"/>
    </w:p>
    <w:p w14:paraId="6381C792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razvija.</w:t>
      </w:r>
    </w:p>
    <w:p w14:paraId="04D20F53" w14:textId="1AA3C9E4" w:rsidR="009860F9" w:rsidRDefault="0017770B">
      <w:pPr>
        <w:pStyle w:val="BodyText"/>
        <w:rPr>
          <w:lang w:val="sr-Latn-CS"/>
        </w:rPr>
      </w:pPr>
      <w:r>
        <w:t>BookLab</w:t>
      </w:r>
      <w:r w:rsidRPr="00545738">
        <w:rPr>
          <w:lang w:val="sr-Latn-CS"/>
        </w:rPr>
        <w:t xml:space="preserve"> </w:t>
      </w:r>
      <w:r w:rsidR="00545738">
        <w:t>aplikacija</w:t>
      </w:r>
      <w:r>
        <w:rPr>
          <w:lang w:val="sr-Latn-CS"/>
        </w:rPr>
        <w:t xml:space="preserve"> ne zahteva posebnu podršku i održavanje.</w:t>
      </w:r>
    </w:p>
    <w:p w14:paraId="09A28A1E" w14:textId="77777777" w:rsidR="009860F9" w:rsidRDefault="0017770B">
      <w:pPr>
        <w:pStyle w:val="Heading2"/>
        <w:rPr>
          <w:lang w:val="sr-Latn-CS"/>
        </w:rPr>
      </w:pPr>
      <w:bookmarkStart w:id="13" w:name="_Toc163018922"/>
      <w:r>
        <w:rPr>
          <w:lang w:val="sr-Latn-CS"/>
        </w:rPr>
        <w:t>Ograničenja</w:t>
      </w:r>
      <w:bookmarkEnd w:id="13"/>
    </w:p>
    <w:p w14:paraId="3B9965C2" w14:textId="7777777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razvija.</w:t>
      </w:r>
    </w:p>
    <w:p w14:paraId="06E19A8C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platforma:</w:t>
      </w:r>
    </w:p>
    <w:p w14:paraId="17F2A2E3" w14:textId="7C9577F9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>
        <w:t>Pentium</w:t>
      </w:r>
      <w:r w:rsidR="00545738">
        <w:rPr>
          <w:lang w:val="sr-Latn-CS"/>
        </w:rPr>
        <w:t xml:space="preserve"> IV</w:t>
      </w:r>
      <w:r>
        <w:rPr>
          <w:lang w:val="sr-Latn-CS"/>
        </w:rPr>
        <w:t xml:space="preserve"> procesorom i </w:t>
      </w:r>
      <w:r w:rsidR="00545738">
        <w:rPr>
          <w:lang w:val="sr-Latn-CS"/>
        </w:rPr>
        <w:t>512</w:t>
      </w:r>
      <w:r>
        <w:rPr>
          <w:lang w:val="sr-Latn-CS"/>
        </w:rPr>
        <w:t xml:space="preserve"> MB RAM memorije. </w:t>
      </w:r>
    </w:p>
    <w:p w14:paraId="525F9084" w14:textId="087220F7" w:rsidR="009860F9" w:rsidRDefault="0017770B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PC računaru sa procesorom </w:t>
      </w:r>
      <w:r w:rsidR="00D568A3">
        <w:rPr>
          <w:lang w:val="sr-Latn-CS"/>
        </w:rPr>
        <w:t>Ryzen 3300x</w:t>
      </w:r>
      <w:r w:rsidR="00AD330F">
        <w:rPr>
          <w:lang w:val="sr-Latn-CS"/>
        </w:rPr>
        <w:t xml:space="preserve"> i 8</w:t>
      </w:r>
      <w:r>
        <w:rPr>
          <w:lang w:val="sr-Latn-CS"/>
        </w:rPr>
        <w:t>GB RAM memorije.</w:t>
      </w:r>
    </w:p>
    <w:p w14:paraId="3737FEAE" w14:textId="77777777" w:rsidR="009860F9" w:rsidRDefault="0017770B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čitača:</w:t>
      </w:r>
    </w:p>
    <w:p w14:paraId="7A32342C" w14:textId="1A8EA826" w:rsidR="009860F9" w:rsidRDefault="002912B0" w:rsidP="002912B0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7A6E56">
        <w:rPr>
          <w:lang w:val="sr-Latn-CS"/>
        </w:rPr>
        <w:t>BookLab</w:t>
      </w:r>
      <w:r>
        <w:rPr>
          <w:lang w:val="sr-Latn-CS"/>
        </w:rPr>
        <w:t xml:space="preserve"> aplikacije će biti optimizovan za sledeće Web čitače: Google Chrome 75.0 i noviji, Firefox (Mozilla) 65.0 i noviji, Opera 60.0 i noviji i Microsoft Edge.</w:t>
      </w:r>
    </w:p>
    <w:sectPr w:rsidR="009860F9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98A05" w14:textId="77777777" w:rsidR="007B2A71" w:rsidRDefault="007B2A71">
      <w:pPr>
        <w:spacing w:line="240" w:lineRule="auto"/>
      </w:pPr>
      <w:r>
        <w:separator/>
      </w:r>
    </w:p>
  </w:endnote>
  <w:endnote w:type="continuationSeparator" w:id="0">
    <w:p w14:paraId="680B565E" w14:textId="77777777" w:rsidR="007B2A71" w:rsidRDefault="007B2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D2C7D" w14:textId="77777777" w:rsidR="00800C0E" w:rsidRDefault="00800C0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108F73" w14:textId="77777777" w:rsidR="00800C0E" w:rsidRDefault="00800C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2808"/>
      <w:gridCol w:w="4050"/>
      <w:gridCol w:w="2628"/>
    </w:tblGrid>
    <w:tr w:rsidR="00800C0E" w14:paraId="7FFAFD9B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3F256F68" w14:textId="77777777" w:rsidR="00800C0E" w:rsidRDefault="00800C0E">
          <w:pPr>
            <w:ind w:right="360"/>
            <w:rPr>
              <w:lang w:val="sr-Latn-CS"/>
            </w:rPr>
          </w:pPr>
          <w:r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1A2FB031" w14:textId="77777777" w:rsidR="00800C0E" w:rsidRDefault="00800C0E">
          <w:pPr>
            <w:jc w:val="center"/>
            <w:rPr>
              <w:lang w:val="sr-Latn-RS"/>
            </w:rPr>
          </w:pPr>
          <w:r>
            <w:rPr>
              <w:rFonts w:ascii="Symbol" w:eastAsia="Symbol" w:hAnsi="Symbol" w:cs="Symbol"/>
              <w:lang w:val="sr-Latn-CS"/>
            </w:rPr>
            <w:t></w:t>
          </w:r>
          <w:r>
            <w:rPr>
              <w:lang w:val="sr-Latn-RS"/>
            </w:rPr>
            <w:t>TDF</w:t>
          </w:r>
          <w:r>
            <w:rPr>
              <w:lang w:val="sr-Latn-CS"/>
            </w:rPr>
            <w:t>, 20</w:t>
          </w:r>
          <w:r>
            <w:rPr>
              <w:lang w:val="sr-Latn-R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3286FF40" w14:textId="77777777" w:rsidR="00800C0E" w:rsidRDefault="00800C0E">
          <w:pPr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PAGE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19</w:t>
          </w:r>
          <w:r>
            <w:rPr>
              <w:rStyle w:val="PageNumber"/>
              <w:lang w:val="sr-Latn-CS"/>
            </w:rPr>
            <w:fldChar w:fldCharType="end"/>
          </w:r>
          <w:r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lang w:val="sr-Latn-CS"/>
            </w:rPr>
            <w:fldChar w:fldCharType="begin"/>
          </w:r>
          <w:r>
            <w:rPr>
              <w:rStyle w:val="PageNumber"/>
              <w:lang w:val="sr-Latn-CS"/>
            </w:rPr>
            <w:instrText xml:space="preserve"> NUMPAGES  \* MERGEFORMAT </w:instrText>
          </w:r>
          <w:r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19</w:t>
          </w:r>
          <w:r>
            <w:rPr>
              <w:rStyle w:val="PageNumber"/>
              <w:lang w:val="sr-Latn-CS"/>
            </w:rPr>
            <w:fldChar w:fldCharType="end"/>
          </w:r>
        </w:p>
      </w:tc>
    </w:tr>
  </w:tbl>
  <w:p w14:paraId="5AE02ED3" w14:textId="77777777" w:rsidR="00800C0E" w:rsidRDefault="00800C0E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2AAC5" w14:textId="77777777" w:rsidR="00800C0E" w:rsidRDefault="00800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1D1F78" w14:textId="77777777" w:rsidR="007B2A71" w:rsidRDefault="007B2A71">
      <w:pPr>
        <w:spacing w:line="240" w:lineRule="auto"/>
      </w:pPr>
      <w:r>
        <w:separator/>
      </w:r>
    </w:p>
  </w:footnote>
  <w:footnote w:type="continuationSeparator" w:id="0">
    <w:p w14:paraId="12046322" w14:textId="77777777" w:rsidR="007B2A71" w:rsidRDefault="007B2A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B70CB" w14:textId="77777777" w:rsidR="00800C0E" w:rsidRDefault="00800C0E">
    <w:pPr>
      <w:rPr>
        <w:sz w:val="24"/>
      </w:rPr>
    </w:pPr>
  </w:p>
  <w:p w14:paraId="7AA30AB6" w14:textId="77777777" w:rsidR="00800C0E" w:rsidRDefault="00800C0E">
    <w:pPr>
      <w:pBdr>
        <w:top w:val="single" w:sz="6" w:space="1" w:color="auto"/>
      </w:pBdr>
      <w:rPr>
        <w:sz w:val="24"/>
      </w:rPr>
    </w:pPr>
  </w:p>
  <w:p w14:paraId="5BDEE8B1" w14:textId="77777777" w:rsidR="00800C0E" w:rsidRDefault="00800C0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TDF</w:t>
    </w:r>
  </w:p>
  <w:p w14:paraId="1191C2D1" w14:textId="77777777" w:rsidR="00800C0E" w:rsidRDefault="00800C0E">
    <w:pPr>
      <w:pBdr>
        <w:bottom w:val="single" w:sz="6" w:space="1" w:color="auto"/>
      </w:pBdr>
      <w:jc w:val="right"/>
      <w:rPr>
        <w:sz w:val="24"/>
      </w:rPr>
    </w:pPr>
  </w:p>
  <w:p w14:paraId="1FEB90B6" w14:textId="77777777" w:rsidR="00800C0E" w:rsidRDefault="00800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800C0E" w14:paraId="12377318" w14:textId="77777777">
      <w:tc>
        <w:tcPr>
          <w:tcW w:w="6379" w:type="dxa"/>
        </w:tcPr>
        <w:p w14:paraId="6F38EABF" w14:textId="77777777" w:rsidR="00800C0E" w:rsidRDefault="00800C0E">
          <w:pPr>
            <w:rPr>
              <w:lang w:val="sr-Latn-CS"/>
            </w:rPr>
          </w:pPr>
          <w:r>
            <w:rPr>
              <w:lang w:val="sr-Latn-CS"/>
            </w:rPr>
            <w:t>BookLab</w:t>
          </w:r>
        </w:p>
      </w:tc>
      <w:tc>
        <w:tcPr>
          <w:tcW w:w="3179" w:type="dxa"/>
        </w:tcPr>
        <w:p w14:paraId="75928CFB" w14:textId="1A9DBFF5" w:rsidR="00800C0E" w:rsidRDefault="00800C0E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</w:t>
          </w:r>
          <w:r w:rsidR="002E68FF">
            <w:rPr>
              <w:lang w:val="sr-Latn-CS"/>
            </w:rPr>
            <w:t>2</w:t>
          </w:r>
          <w:r>
            <w:rPr>
              <w:lang w:val="sr-Latn-CS"/>
            </w:rPr>
            <w:t>.0</w:t>
          </w:r>
        </w:p>
      </w:tc>
    </w:tr>
    <w:tr w:rsidR="00800C0E" w14:paraId="11ED0B8C" w14:textId="77777777">
      <w:tc>
        <w:tcPr>
          <w:tcW w:w="6379" w:type="dxa"/>
        </w:tcPr>
        <w:p w14:paraId="74472792" w14:textId="77777777" w:rsidR="00800C0E" w:rsidRDefault="00800C0E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68C613A8" w14:textId="1E10EF5C" w:rsidR="00800C0E" w:rsidRDefault="00800C0E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2E68FF">
            <w:rPr>
              <w:lang w:val="sr-Latn-CS"/>
            </w:rPr>
            <w:t>22.06</w:t>
          </w:r>
          <w:r>
            <w:rPr>
              <w:lang w:val="sr-Latn-CS"/>
            </w:rPr>
            <w:t>.2021. god.</w:t>
          </w:r>
        </w:p>
      </w:tc>
    </w:tr>
    <w:tr w:rsidR="00800C0E" w14:paraId="3DC5C0AB" w14:textId="77777777">
      <w:tc>
        <w:tcPr>
          <w:tcW w:w="9558" w:type="dxa"/>
          <w:gridSpan w:val="2"/>
        </w:tcPr>
        <w:p w14:paraId="4DE0A278" w14:textId="77777777" w:rsidR="00800C0E" w:rsidRDefault="00800C0E">
          <w:pPr>
            <w:rPr>
              <w:lang w:val="sr-Latn-CS"/>
            </w:rPr>
          </w:pPr>
          <w:r>
            <w:rPr>
              <w:lang w:val="sr-Latn-CS"/>
            </w:rPr>
            <w:t>TDF-BookLab-04</w:t>
          </w:r>
        </w:p>
      </w:tc>
    </w:tr>
  </w:tbl>
  <w:p w14:paraId="667D2940" w14:textId="77777777" w:rsidR="00800C0E" w:rsidRDefault="00800C0E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35AF6" w14:textId="77777777" w:rsidR="00800C0E" w:rsidRDefault="00800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F7F"/>
    <w:multiLevelType w:val="multilevel"/>
    <w:tmpl w:val="006E2F7F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" w15:restartNumberingAfterBreak="0">
    <w:nsid w:val="01670166"/>
    <w:multiLevelType w:val="multilevel"/>
    <w:tmpl w:val="01670166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" w15:restartNumberingAfterBreak="0">
    <w:nsid w:val="02923CFA"/>
    <w:multiLevelType w:val="multilevel"/>
    <w:tmpl w:val="02923CFA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3" w15:restartNumberingAfterBreak="0">
    <w:nsid w:val="097A2BE6"/>
    <w:multiLevelType w:val="multilevel"/>
    <w:tmpl w:val="097A2BE6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4" w15:restartNumberingAfterBreak="0">
    <w:nsid w:val="0BF57198"/>
    <w:multiLevelType w:val="multilevel"/>
    <w:tmpl w:val="0BF57198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5" w15:restartNumberingAfterBreak="0">
    <w:nsid w:val="0D4A01FC"/>
    <w:multiLevelType w:val="multilevel"/>
    <w:tmpl w:val="0D4A01FC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6" w15:restartNumberingAfterBreak="0">
    <w:nsid w:val="101648DB"/>
    <w:multiLevelType w:val="hybridMultilevel"/>
    <w:tmpl w:val="5A1A0524"/>
    <w:lvl w:ilvl="0" w:tplc="6FAD17F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880" w:hanging="360"/>
      </w:pPr>
    </w:lvl>
    <w:lvl w:ilvl="2" w:tplc="241A001B" w:tentative="1">
      <w:start w:val="1"/>
      <w:numFmt w:val="lowerRoman"/>
      <w:lvlText w:val="%3."/>
      <w:lvlJc w:val="right"/>
      <w:pPr>
        <w:ind w:left="3600" w:hanging="180"/>
      </w:pPr>
    </w:lvl>
    <w:lvl w:ilvl="3" w:tplc="241A000F" w:tentative="1">
      <w:start w:val="1"/>
      <w:numFmt w:val="decimal"/>
      <w:lvlText w:val="%4."/>
      <w:lvlJc w:val="left"/>
      <w:pPr>
        <w:ind w:left="4320" w:hanging="360"/>
      </w:pPr>
    </w:lvl>
    <w:lvl w:ilvl="4" w:tplc="241A0019" w:tentative="1">
      <w:start w:val="1"/>
      <w:numFmt w:val="lowerLetter"/>
      <w:lvlText w:val="%5."/>
      <w:lvlJc w:val="left"/>
      <w:pPr>
        <w:ind w:left="5040" w:hanging="360"/>
      </w:pPr>
    </w:lvl>
    <w:lvl w:ilvl="5" w:tplc="241A001B" w:tentative="1">
      <w:start w:val="1"/>
      <w:numFmt w:val="lowerRoman"/>
      <w:lvlText w:val="%6."/>
      <w:lvlJc w:val="right"/>
      <w:pPr>
        <w:ind w:left="5760" w:hanging="180"/>
      </w:pPr>
    </w:lvl>
    <w:lvl w:ilvl="6" w:tplc="241A000F" w:tentative="1">
      <w:start w:val="1"/>
      <w:numFmt w:val="decimal"/>
      <w:lvlText w:val="%7."/>
      <w:lvlJc w:val="left"/>
      <w:pPr>
        <w:ind w:left="6480" w:hanging="360"/>
      </w:pPr>
    </w:lvl>
    <w:lvl w:ilvl="7" w:tplc="241A0019" w:tentative="1">
      <w:start w:val="1"/>
      <w:numFmt w:val="lowerLetter"/>
      <w:lvlText w:val="%8."/>
      <w:lvlJc w:val="left"/>
      <w:pPr>
        <w:ind w:left="7200" w:hanging="360"/>
      </w:pPr>
    </w:lvl>
    <w:lvl w:ilvl="8" w:tplc="241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4FF3C34"/>
    <w:multiLevelType w:val="multilevel"/>
    <w:tmpl w:val="14FF3C3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8" w15:restartNumberingAfterBreak="0">
    <w:nsid w:val="15837FA4"/>
    <w:multiLevelType w:val="multilevel"/>
    <w:tmpl w:val="15837FA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9" w15:restartNumberingAfterBreak="0">
    <w:nsid w:val="19FD27E0"/>
    <w:multiLevelType w:val="multilevel"/>
    <w:tmpl w:val="19FD27E0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0" w15:restartNumberingAfterBreak="0">
    <w:nsid w:val="28B153D6"/>
    <w:multiLevelType w:val="multilevel"/>
    <w:tmpl w:val="28B153D6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1" w15:restartNumberingAfterBreak="0">
    <w:nsid w:val="2A2760CA"/>
    <w:multiLevelType w:val="multilevel"/>
    <w:tmpl w:val="2A2760CA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2" w15:restartNumberingAfterBreak="0">
    <w:nsid w:val="2B936697"/>
    <w:multiLevelType w:val="multilevel"/>
    <w:tmpl w:val="6BF4039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3" w15:restartNumberingAfterBreak="0">
    <w:nsid w:val="2D4F7BB7"/>
    <w:multiLevelType w:val="multilevel"/>
    <w:tmpl w:val="2D4F7BB7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4" w15:restartNumberingAfterBreak="0">
    <w:nsid w:val="2DFD0602"/>
    <w:multiLevelType w:val="multilevel"/>
    <w:tmpl w:val="2DFD0602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5" w15:restartNumberingAfterBreak="0">
    <w:nsid w:val="33574F17"/>
    <w:multiLevelType w:val="multilevel"/>
    <w:tmpl w:val="33574F17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6" w15:restartNumberingAfterBreak="0">
    <w:nsid w:val="4145249A"/>
    <w:multiLevelType w:val="multilevel"/>
    <w:tmpl w:val="4145249A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7" w15:restartNumberingAfterBreak="0">
    <w:nsid w:val="434A2CF6"/>
    <w:multiLevelType w:val="multilevel"/>
    <w:tmpl w:val="434A2CF6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8" w15:restartNumberingAfterBreak="0">
    <w:nsid w:val="4C4D7DB4"/>
    <w:multiLevelType w:val="multilevel"/>
    <w:tmpl w:val="6BF4039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19" w15:restartNumberingAfterBreak="0">
    <w:nsid w:val="4DF50269"/>
    <w:multiLevelType w:val="multilevel"/>
    <w:tmpl w:val="2A2760CA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0" w15:restartNumberingAfterBreak="0">
    <w:nsid w:val="50C1520B"/>
    <w:multiLevelType w:val="multilevel"/>
    <w:tmpl w:val="50C1520B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1" w15:restartNumberingAfterBreak="0">
    <w:nsid w:val="515F653B"/>
    <w:multiLevelType w:val="multilevel"/>
    <w:tmpl w:val="515F653B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2" w15:restartNumberingAfterBreak="0">
    <w:nsid w:val="536E6231"/>
    <w:multiLevelType w:val="singleLevel"/>
    <w:tmpl w:val="536E623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3" w15:restartNumberingAfterBreak="0">
    <w:nsid w:val="5496555D"/>
    <w:multiLevelType w:val="multilevel"/>
    <w:tmpl w:val="5496555D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4" w15:restartNumberingAfterBreak="0">
    <w:nsid w:val="56BB7E3E"/>
    <w:multiLevelType w:val="multilevel"/>
    <w:tmpl w:val="56BB7E3E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5" w15:restartNumberingAfterBreak="0">
    <w:nsid w:val="571455DA"/>
    <w:multiLevelType w:val="multilevel"/>
    <w:tmpl w:val="2D989FFE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6" w15:restartNumberingAfterBreak="0">
    <w:nsid w:val="5AD03818"/>
    <w:multiLevelType w:val="multilevel"/>
    <w:tmpl w:val="5AD03818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7" w15:restartNumberingAfterBreak="0">
    <w:nsid w:val="613A31F8"/>
    <w:multiLevelType w:val="multilevel"/>
    <w:tmpl w:val="2A2760CA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8" w15:restartNumberingAfterBreak="0">
    <w:nsid w:val="67C24D13"/>
    <w:multiLevelType w:val="multilevel"/>
    <w:tmpl w:val="67C24D13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29" w15:restartNumberingAfterBreak="0">
    <w:nsid w:val="6FAD17FE"/>
    <w:multiLevelType w:val="singleLevel"/>
    <w:tmpl w:val="6FAD17F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  <w:rPr>
        <w:rFonts w:hint="default"/>
      </w:rPr>
    </w:lvl>
  </w:abstractNum>
  <w:abstractNum w:abstractNumId="30" w15:restartNumberingAfterBreak="0">
    <w:nsid w:val="796A2905"/>
    <w:multiLevelType w:val="multilevel"/>
    <w:tmpl w:val="796A2905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31" w15:restartNumberingAfterBreak="0">
    <w:nsid w:val="7AC953DF"/>
    <w:multiLevelType w:val="multilevel"/>
    <w:tmpl w:val="7AC953D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2" w15:restartNumberingAfterBreak="0">
    <w:nsid w:val="7C9B2502"/>
    <w:multiLevelType w:val="multilevel"/>
    <w:tmpl w:val="6BF4039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left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num w:numId="1">
    <w:abstractNumId w:val="31"/>
  </w:num>
  <w:num w:numId="2">
    <w:abstractNumId w:val="29"/>
  </w:num>
  <w:num w:numId="3">
    <w:abstractNumId w:val="22"/>
  </w:num>
  <w:num w:numId="4">
    <w:abstractNumId w:val="5"/>
  </w:num>
  <w:num w:numId="5">
    <w:abstractNumId w:val="15"/>
  </w:num>
  <w:num w:numId="6">
    <w:abstractNumId w:val="0"/>
  </w:num>
  <w:num w:numId="7">
    <w:abstractNumId w:val="24"/>
  </w:num>
  <w:num w:numId="8">
    <w:abstractNumId w:val="7"/>
  </w:num>
  <w:num w:numId="9">
    <w:abstractNumId w:val="2"/>
  </w:num>
  <w:num w:numId="10">
    <w:abstractNumId w:val="1"/>
  </w:num>
  <w:num w:numId="11">
    <w:abstractNumId w:val="8"/>
  </w:num>
  <w:num w:numId="12">
    <w:abstractNumId w:val="21"/>
  </w:num>
  <w:num w:numId="13">
    <w:abstractNumId w:val="10"/>
  </w:num>
  <w:num w:numId="14">
    <w:abstractNumId w:val="30"/>
  </w:num>
  <w:num w:numId="15">
    <w:abstractNumId w:val="11"/>
  </w:num>
  <w:num w:numId="16">
    <w:abstractNumId w:val="16"/>
  </w:num>
  <w:num w:numId="17">
    <w:abstractNumId w:val="23"/>
  </w:num>
  <w:num w:numId="18">
    <w:abstractNumId w:val="13"/>
  </w:num>
  <w:num w:numId="19">
    <w:abstractNumId w:val="9"/>
  </w:num>
  <w:num w:numId="20">
    <w:abstractNumId w:val="14"/>
  </w:num>
  <w:num w:numId="21">
    <w:abstractNumId w:val="20"/>
  </w:num>
  <w:num w:numId="22">
    <w:abstractNumId w:val="26"/>
  </w:num>
  <w:num w:numId="23">
    <w:abstractNumId w:val="3"/>
  </w:num>
  <w:num w:numId="24">
    <w:abstractNumId w:val="28"/>
  </w:num>
  <w:num w:numId="25">
    <w:abstractNumId w:val="25"/>
  </w:num>
  <w:num w:numId="26">
    <w:abstractNumId w:val="17"/>
  </w:num>
  <w:num w:numId="27">
    <w:abstractNumId w:val="4"/>
  </w:num>
  <w:num w:numId="28">
    <w:abstractNumId w:val="27"/>
  </w:num>
  <w:num w:numId="29">
    <w:abstractNumId w:val="19"/>
  </w:num>
  <w:num w:numId="30">
    <w:abstractNumId w:val="32"/>
  </w:num>
  <w:num w:numId="31">
    <w:abstractNumId w:val="18"/>
  </w:num>
  <w:num w:numId="32">
    <w:abstractNumId w:val="1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72D3"/>
    <w:rsid w:val="00012693"/>
    <w:rsid w:val="000366F2"/>
    <w:rsid w:val="00037080"/>
    <w:rsid w:val="000466C9"/>
    <w:rsid w:val="000615B4"/>
    <w:rsid w:val="0006338E"/>
    <w:rsid w:val="000731DF"/>
    <w:rsid w:val="00080F92"/>
    <w:rsid w:val="000817C9"/>
    <w:rsid w:val="00082A7C"/>
    <w:rsid w:val="00097F43"/>
    <w:rsid w:val="000A5167"/>
    <w:rsid w:val="000B2C36"/>
    <w:rsid w:val="000F6B5E"/>
    <w:rsid w:val="001041F1"/>
    <w:rsid w:val="00112218"/>
    <w:rsid w:val="00114E2C"/>
    <w:rsid w:val="0013157C"/>
    <w:rsid w:val="00132780"/>
    <w:rsid w:val="00134DC6"/>
    <w:rsid w:val="00143087"/>
    <w:rsid w:val="00150CC1"/>
    <w:rsid w:val="001517F6"/>
    <w:rsid w:val="00156A1A"/>
    <w:rsid w:val="00167FDF"/>
    <w:rsid w:val="0017770B"/>
    <w:rsid w:val="001807C8"/>
    <w:rsid w:val="00190105"/>
    <w:rsid w:val="001C5F47"/>
    <w:rsid w:val="001D0890"/>
    <w:rsid w:val="001E5849"/>
    <w:rsid w:val="001F36B4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55F5C"/>
    <w:rsid w:val="00264EC4"/>
    <w:rsid w:val="00270678"/>
    <w:rsid w:val="00274855"/>
    <w:rsid w:val="00283BAA"/>
    <w:rsid w:val="002912B0"/>
    <w:rsid w:val="002922C4"/>
    <w:rsid w:val="002A5E27"/>
    <w:rsid w:val="002A7107"/>
    <w:rsid w:val="002B5424"/>
    <w:rsid w:val="002C12A7"/>
    <w:rsid w:val="002D5541"/>
    <w:rsid w:val="002E1608"/>
    <w:rsid w:val="002E68FF"/>
    <w:rsid w:val="003356F6"/>
    <w:rsid w:val="003372D3"/>
    <w:rsid w:val="00347321"/>
    <w:rsid w:val="00373231"/>
    <w:rsid w:val="00375F88"/>
    <w:rsid w:val="003801AC"/>
    <w:rsid w:val="003820FD"/>
    <w:rsid w:val="00383673"/>
    <w:rsid w:val="003860D3"/>
    <w:rsid w:val="0039103B"/>
    <w:rsid w:val="00392827"/>
    <w:rsid w:val="00393DE2"/>
    <w:rsid w:val="00397DD2"/>
    <w:rsid w:val="003A2DFE"/>
    <w:rsid w:val="003A60C6"/>
    <w:rsid w:val="003B1702"/>
    <w:rsid w:val="003B31CE"/>
    <w:rsid w:val="003D60F1"/>
    <w:rsid w:val="003F2CCB"/>
    <w:rsid w:val="00407EF3"/>
    <w:rsid w:val="00410F5F"/>
    <w:rsid w:val="00445A8C"/>
    <w:rsid w:val="004526F1"/>
    <w:rsid w:val="00456A20"/>
    <w:rsid w:val="00460783"/>
    <w:rsid w:val="004659A9"/>
    <w:rsid w:val="00473B3E"/>
    <w:rsid w:val="00480563"/>
    <w:rsid w:val="004831AE"/>
    <w:rsid w:val="00491CC1"/>
    <w:rsid w:val="004D1007"/>
    <w:rsid w:val="004E0725"/>
    <w:rsid w:val="004E4574"/>
    <w:rsid w:val="004E6C9A"/>
    <w:rsid w:val="00500DA2"/>
    <w:rsid w:val="0051555D"/>
    <w:rsid w:val="00545738"/>
    <w:rsid w:val="005613E4"/>
    <w:rsid w:val="00562041"/>
    <w:rsid w:val="00564FAA"/>
    <w:rsid w:val="00571FC4"/>
    <w:rsid w:val="00576A1E"/>
    <w:rsid w:val="005A3F8C"/>
    <w:rsid w:val="005B4961"/>
    <w:rsid w:val="005C050A"/>
    <w:rsid w:val="005C333A"/>
    <w:rsid w:val="005D021A"/>
    <w:rsid w:val="005D4262"/>
    <w:rsid w:val="005E1391"/>
    <w:rsid w:val="00631C6F"/>
    <w:rsid w:val="0063291D"/>
    <w:rsid w:val="0063574A"/>
    <w:rsid w:val="00660B84"/>
    <w:rsid w:val="00660FB8"/>
    <w:rsid w:val="00662CF6"/>
    <w:rsid w:val="00677488"/>
    <w:rsid w:val="0068455C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3AB2"/>
    <w:rsid w:val="00716C93"/>
    <w:rsid w:val="00732741"/>
    <w:rsid w:val="00743A5F"/>
    <w:rsid w:val="0074590A"/>
    <w:rsid w:val="00751D4E"/>
    <w:rsid w:val="00763367"/>
    <w:rsid w:val="00767F78"/>
    <w:rsid w:val="00770F77"/>
    <w:rsid w:val="00785A86"/>
    <w:rsid w:val="00786068"/>
    <w:rsid w:val="00792D6C"/>
    <w:rsid w:val="0079569D"/>
    <w:rsid w:val="00796121"/>
    <w:rsid w:val="007A40D6"/>
    <w:rsid w:val="007A6E56"/>
    <w:rsid w:val="007B2A71"/>
    <w:rsid w:val="007C4972"/>
    <w:rsid w:val="007C6B66"/>
    <w:rsid w:val="007E0B43"/>
    <w:rsid w:val="007E6D2A"/>
    <w:rsid w:val="007F59A3"/>
    <w:rsid w:val="00800C0E"/>
    <w:rsid w:val="00804367"/>
    <w:rsid w:val="00834900"/>
    <w:rsid w:val="008729AE"/>
    <w:rsid w:val="0087741F"/>
    <w:rsid w:val="00885A38"/>
    <w:rsid w:val="008A2355"/>
    <w:rsid w:val="008A62E8"/>
    <w:rsid w:val="008C1796"/>
    <w:rsid w:val="008D40CE"/>
    <w:rsid w:val="009029D5"/>
    <w:rsid w:val="0090327F"/>
    <w:rsid w:val="00904625"/>
    <w:rsid w:val="009075F6"/>
    <w:rsid w:val="009249E5"/>
    <w:rsid w:val="00930725"/>
    <w:rsid w:val="00932297"/>
    <w:rsid w:val="009458D3"/>
    <w:rsid w:val="00946092"/>
    <w:rsid w:val="0095579F"/>
    <w:rsid w:val="00962138"/>
    <w:rsid w:val="009662F3"/>
    <w:rsid w:val="00967902"/>
    <w:rsid w:val="009860F9"/>
    <w:rsid w:val="009A291F"/>
    <w:rsid w:val="009A4560"/>
    <w:rsid w:val="009B2233"/>
    <w:rsid w:val="009B3AA3"/>
    <w:rsid w:val="009C3260"/>
    <w:rsid w:val="009D5ECD"/>
    <w:rsid w:val="009F2784"/>
    <w:rsid w:val="009F61E4"/>
    <w:rsid w:val="00A014DD"/>
    <w:rsid w:val="00A027E7"/>
    <w:rsid w:val="00A12200"/>
    <w:rsid w:val="00A214E0"/>
    <w:rsid w:val="00A27AD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D330F"/>
    <w:rsid w:val="00AE38C8"/>
    <w:rsid w:val="00AF19B4"/>
    <w:rsid w:val="00AF6332"/>
    <w:rsid w:val="00AF6B06"/>
    <w:rsid w:val="00AF7F69"/>
    <w:rsid w:val="00B01B25"/>
    <w:rsid w:val="00B3706D"/>
    <w:rsid w:val="00B40836"/>
    <w:rsid w:val="00B41C2D"/>
    <w:rsid w:val="00B46D71"/>
    <w:rsid w:val="00B70376"/>
    <w:rsid w:val="00B849B5"/>
    <w:rsid w:val="00B93B67"/>
    <w:rsid w:val="00B947EE"/>
    <w:rsid w:val="00BA03E9"/>
    <w:rsid w:val="00BC0D10"/>
    <w:rsid w:val="00BC2229"/>
    <w:rsid w:val="00BC4506"/>
    <w:rsid w:val="00BE4F30"/>
    <w:rsid w:val="00C032FC"/>
    <w:rsid w:val="00C206AF"/>
    <w:rsid w:val="00C44BC7"/>
    <w:rsid w:val="00C503E4"/>
    <w:rsid w:val="00C549E0"/>
    <w:rsid w:val="00C64574"/>
    <w:rsid w:val="00C659C3"/>
    <w:rsid w:val="00C83DEF"/>
    <w:rsid w:val="00C9046D"/>
    <w:rsid w:val="00C92A15"/>
    <w:rsid w:val="00CA58C5"/>
    <w:rsid w:val="00CA5E5F"/>
    <w:rsid w:val="00CA62F9"/>
    <w:rsid w:val="00CB17FD"/>
    <w:rsid w:val="00CE47C7"/>
    <w:rsid w:val="00CF2AB8"/>
    <w:rsid w:val="00D00311"/>
    <w:rsid w:val="00D14007"/>
    <w:rsid w:val="00D20F4E"/>
    <w:rsid w:val="00D21A8C"/>
    <w:rsid w:val="00D270AF"/>
    <w:rsid w:val="00D27246"/>
    <w:rsid w:val="00D402FD"/>
    <w:rsid w:val="00D4401A"/>
    <w:rsid w:val="00D44844"/>
    <w:rsid w:val="00D5219F"/>
    <w:rsid w:val="00D568A3"/>
    <w:rsid w:val="00D62AEA"/>
    <w:rsid w:val="00D65616"/>
    <w:rsid w:val="00D67D2B"/>
    <w:rsid w:val="00D7252F"/>
    <w:rsid w:val="00D77D96"/>
    <w:rsid w:val="00DD0501"/>
    <w:rsid w:val="00DD4C2E"/>
    <w:rsid w:val="00DE3C0B"/>
    <w:rsid w:val="00DE3F00"/>
    <w:rsid w:val="00DE518F"/>
    <w:rsid w:val="00E01AFB"/>
    <w:rsid w:val="00E054F5"/>
    <w:rsid w:val="00E061BD"/>
    <w:rsid w:val="00E15A22"/>
    <w:rsid w:val="00E177E4"/>
    <w:rsid w:val="00E325A1"/>
    <w:rsid w:val="00E41E1D"/>
    <w:rsid w:val="00E5055D"/>
    <w:rsid w:val="00E55045"/>
    <w:rsid w:val="00E604E6"/>
    <w:rsid w:val="00E934AD"/>
    <w:rsid w:val="00EA4A75"/>
    <w:rsid w:val="00EB10DF"/>
    <w:rsid w:val="00EB4A63"/>
    <w:rsid w:val="00EB61A1"/>
    <w:rsid w:val="00EC7B36"/>
    <w:rsid w:val="00ED1FFE"/>
    <w:rsid w:val="00EE56F0"/>
    <w:rsid w:val="00F02B6F"/>
    <w:rsid w:val="00F06298"/>
    <w:rsid w:val="00F220C7"/>
    <w:rsid w:val="00F31591"/>
    <w:rsid w:val="00F45178"/>
    <w:rsid w:val="00F6331E"/>
    <w:rsid w:val="00F6773B"/>
    <w:rsid w:val="00F70F8C"/>
    <w:rsid w:val="00F8455A"/>
    <w:rsid w:val="00F93019"/>
    <w:rsid w:val="00F93061"/>
    <w:rsid w:val="00FA57D9"/>
    <w:rsid w:val="00FD0C82"/>
    <w:rsid w:val="00FD7BE1"/>
    <w:rsid w:val="046EA9ED"/>
    <w:rsid w:val="1E177C95"/>
    <w:rsid w:val="28A86E95"/>
    <w:rsid w:val="3A254291"/>
    <w:rsid w:val="55B97BFA"/>
    <w:rsid w:val="630A12FD"/>
    <w:rsid w:val="632CC363"/>
    <w:rsid w:val="7A34600F"/>
    <w:rsid w:val="7CAD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6D8721"/>
  <w15:docId w15:val="{A4B124AD-ED98-4EA6-B6FE-2DCF435C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Body Text 2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Chars="100" w:left="10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keepLines/>
      <w:spacing w:after="120"/>
      <w:ind w:left="720"/>
    </w:pPr>
  </w:style>
  <w:style w:type="paragraph" w:styleId="BodyText2">
    <w:name w:val="Body Text 2"/>
    <w:basedOn w:val="Normal"/>
    <w:qFormat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qFormat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qFormat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NormalIndent">
    <w:name w:val="Normal Indent"/>
    <w:basedOn w:val="Normal"/>
    <w:pPr>
      <w:ind w:left="900" w:hanging="900"/>
    </w:pPr>
  </w:style>
  <w:style w:type="character" w:styleId="PageNumber">
    <w:name w:val="page number"/>
    <w:basedOn w:val="DefaultParagraphFont"/>
    <w:qFormat/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TOC1">
    <w:name w:val="toc 1"/>
    <w:basedOn w:val="Normal"/>
    <w:next w:val="Normal"/>
    <w:semiHidden/>
    <w:qFormat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character" w:customStyle="1" w:styleId="BodyTextChar">
    <w:name w:val="Body Text Char"/>
    <w:link w:val="BodyText"/>
    <w:rPr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FDAD390A-B0C0-4C50-B697-C307E19068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247</TotalTime>
  <Pages>16</Pages>
  <Words>2244</Words>
  <Characters>12792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google1589577311</dc:creator>
  <cp:lastModifiedBy>Tijana DJoric</cp:lastModifiedBy>
  <cp:revision>27</cp:revision>
  <dcterms:created xsi:type="dcterms:W3CDTF">1998-12-14T08:39:00Z</dcterms:created>
  <dcterms:modified xsi:type="dcterms:W3CDTF">2021-06-23T12:12:00Z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